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EA" w:rsidRPr="005A62D6" w:rsidRDefault="00A649F5" w:rsidP="00CA6252">
      <w:pPr>
        <w:pStyle w:val="Ttulo"/>
        <w:spacing w:line="360" w:lineRule="auto"/>
        <w:jc w:val="right"/>
        <w:rPr>
          <w:rFonts w:ascii="Tahoma" w:hAnsi="Tahoma" w:cs="Tahoma"/>
          <w:shadow/>
          <w:spacing w:val="20"/>
          <w:sz w:val="60"/>
          <w:szCs w:val="60"/>
        </w:rPr>
      </w:pPr>
      <w:proofErr w:type="spellStart"/>
      <w:r w:rsidRPr="005A62D6">
        <w:rPr>
          <w:rFonts w:ascii="Tahoma" w:hAnsi="Tahoma" w:cs="Tahoma"/>
          <w:shadow/>
          <w:spacing w:val="20"/>
          <w:sz w:val="60"/>
          <w:szCs w:val="60"/>
        </w:rPr>
        <w:t>TremnCRM</w:t>
      </w:r>
      <w:proofErr w:type="spellEnd"/>
    </w:p>
    <w:p w:rsidR="00477955" w:rsidRPr="009A403C" w:rsidRDefault="00477955" w:rsidP="00477955">
      <w:pPr>
        <w:rPr>
          <w:rFonts w:cs="Tahoma"/>
        </w:rPr>
      </w:pPr>
    </w:p>
    <w:p w:rsidR="0042433A" w:rsidRPr="005A62D6" w:rsidRDefault="00A649F5" w:rsidP="0042433A">
      <w:pPr>
        <w:jc w:val="right"/>
        <w:rPr>
          <w:b/>
          <w:sz w:val="72"/>
          <w:szCs w:val="68"/>
        </w:rPr>
      </w:pPr>
      <w:r w:rsidRPr="005A62D6">
        <w:rPr>
          <w:b/>
          <w:sz w:val="72"/>
          <w:szCs w:val="68"/>
        </w:rPr>
        <w:t>Plano de Trabalho</w:t>
      </w:r>
    </w:p>
    <w:p w:rsidR="006E5519" w:rsidRPr="006E5519" w:rsidRDefault="006E5519" w:rsidP="006E5519">
      <w:pPr>
        <w:jc w:val="right"/>
      </w:pPr>
    </w:p>
    <w:p w:rsidR="002306EA" w:rsidRDefault="002306EA" w:rsidP="00CA6252">
      <w:pPr>
        <w:pStyle w:val="Ttulo"/>
        <w:spacing w:line="360" w:lineRule="auto"/>
        <w:jc w:val="right"/>
        <w:rPr>
          <w:rFonts w:ascii="Tahoma" w:hAnsi="Tahoma" w:cs="Tahoma"/>
          <w:spacing w:val="20"/>
        </w:rPr>
      </w:pPr>
    </w:p>
    <w:p w:rsidR="00F104EC" w:rsidRDefault="00F104EC" w:rsidP="00F104EC"/>
    <w:p w:rsidR="00F104EC" w:rsidRDefault="00F104EC" w:rsidP="00F104EC"/>
    <w:p w:rsidR="002306EA" w:rsidRPr="009A403C" w:rsidRDefault="002306EA">
      <w:pPr>
        <w:rPr>
          <w:rFonts w:cs="Tahoma"/>
        </w:rPr>
      </w:pPr>
    </w:p>
    <w:p w:rsidR="002306EA" w:rsidRPr="009A403C" w:rsidRDefault="002306EA">
      <w:pPr>
        <w:rPr>
          <w:rFonts w:cs="Tahoma"/>
        </w:rPr>
        <w:sectPr w:rsidR="002306EA" w:rsidRPr="009A403C" w:rsidSect="002A7487">
          <w:headerReference w:type="default" r:id="rId8"/>
          <w:pgSz w:w="12240" w:h="15840" w:code="1"/>
          <w:pgMar w:top="162" w:right="1440" w:bottom="1417" w:left="1440" w:header="720" w:footer="720" w:gutter="0"/>
          <w:cols w:space="720"/>
          <w:vAlign w:val="center"/>
        </w:sectPr>
      </w:pPr>
    </w:p>
    <w:p w:rsidR="00C572A5" w:rsidRPr="009A403C" w:rsidRDefault="00C572A5">
      <w:pPr>
        <w:pStyle w:val="Ttulo"/>
        <w:rPr>
          <w:rFonts w:ascii="Tahoma" w:hAnsi="Tahoma" w:cs="Tahoma"/>
        </w:rPr>
      </w:pPr>
    </w:p>
    <w:p w:rsidR="002306EA" w:rsidRDefault="002306EA">
      <w:pPr>
        <w:pStyle w:val="Ttulo"/>
        <w:rPr>
          <w:rFonts w:ascii="Tahoma" w:hAnsi="Tahoma" w:cs="Tahoma"/>
          <w:spacing w:val="20"/>
        </w:rPr>
      </w:pPr>
      <w:r w:rsidRPr="009A403C">
        <w:rPr>
          <w:rFonts w:ascii="Tahoma" w:hAnsi="Tahoma" w:cs="Tahoma"/>
          <w:spacing w:val="20"/>
        </w:rPr>
        <w:t>Histórico</w:t>
      </w:r>
    </w:p>
    <w:p w:rsidR="00D118BC" w:rsidRPr="00D118BC" w:rsidRDefault="00D118BC" w:rsidP="00D118BC"/>
    <w:p w:rsidR="00C572A5" w:rsidRPr="009A403C" w:rsidRDefault="00C572A5" w:rsidP="00C572A5">
      <w:pPr>
        <w:rPr>
          <w:rFonts w:cs="Tahoma"/>
          <w:spacing w:val="20"/>
        </w:rPr>
      </w:pP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134"/>
        <w:gridCol w:w="3969"/>
        <w:gridCol w:w="2977"/>
      </w:tblGrid>
      <w:tr w:rsidR="002306EA" w:rsidRPr="009A403C" w:rsidTr="00AB12F9">
        <w:tc>
          <w:tcPr>
            <w:tcW w:w="1843" w:type="dxa"/>
            <w:shd w:val="clear" w:color="auto" w:fill="CCCCCC"/>
          </w:tcPr>
          <w:p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Data</w:t>
            </w:r>
          </w:p>
        </w:tc>
        <w:tc>
          <w:tcPr>
            <w:tcW w:w="1134" w:type="dxa"/>
            <w:shd w:val="clear" w:color="auto" w:fill="CCCCCC"/>
          </w:tcPr>
          <w:p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Versão</w:t>
            </w:r>
          </w:p>
        </w:tc>
        <w:tc>
          <w:tcPr>
            <w:tcW w:w="3969" w:type="dxa"/>
            <w:shd w:val="clear" w:color="auto" w:fill="CCCCCC"/>
          </w:tcPr>
          <w:p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Descrição</w:t>
            </w:r>
          </w:p>
        </w:tc>
        <w:tc>
          <w:tcPr>
            <w:tcW w:w="2977" w:type="dxa"/>
            <w:shd w:val="clear" w:color="auto" w:fill="CCCCCC"/>
          </w:tcPr>
          <w:p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Autor</w:t>
            </w:r>
          </w:p>
        </w:tc>
      </w:tr>
      <w:tr w:rsidR="00462E07" w:rsidRPr="009A403C" w:rsidTr="00AB12F9">
        <w:tc>
          <w:tcPr>
            <w:tcW w:w="1843" w:type="dxa"/>
            <w:vAlign w:val="center"/>
          </w:tcPr>
          <w:p w:rsidR="00462E07" w:rsidRPr="009A403C" w:rsidRDefault="00A649F5" w:rsidP="00A649F5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01</w:t>
            </w:r>
            <w:r w:rsidR="00007D98">
              <w:rPr>
                <w:rFonts w:cs="Tahoma"/>
                <w:sz w:val="16"/>
                <w:szCs w:val="16"/>
              </w:rPr>
              <w:t>/</w:t>
            </w:r>
            <w:r>
              <w:rPr>
                <w:rFonts w:cs="Tahoma"/>
                <w:sz w:val="16"/>
                <w:szCs w:val="16"/>
              </w:rPr>
              <w:t>12</w:t>
            </w:r>
            <w:r w:rsidR="00007D98">
              <w:rPr>
                <w:rFonts w:cs="Tahoma"/>
                <w:sz w:val="16"/>
                <w:szCs w:val="16"/>
              </w:rPr>
              <w:t>/2014</w:t>
            </w:r>
          </w:p>
        </w:tc>
        <w:tc>
          <w:tcPr>
            <w:tcW w:w="1134" w:type="dxa"/>
            <w:vAlign w:val="center"/>
          </w:tcPr>
          <w:p w:rsidR="00462E07" w:rsidRPr="009A403C" w:rsidRDefault="00A649F5" w:rsidP="00A649F5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  <w:r w:rsidR="00513AE3">
              <w:rPr>
                <w:rFonts w:cs="Tahoma"/>
                <w:sz w:val="16"/>
                <w:szCs w:val="16"/>
              </w:rPr>
              <w:t>.</w:t>
            </w:r>
            <w:r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3969" w:type="dxa"/>
            <w:vAlign w:val="center"/>
          </w:tcPr>
          <w:p w:rsidR="00462E07" w:rsidRPr="009A403C" w:rsidRDefault="00513AE3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Criação</w:t>
            </w:r>
          </w:p>
        </w:tc>
        <w:tc>
          <w:tcPr>
            <w:tcW w:w="2977" w:type="dxa"/>
            <w:vAlign w:val="center"/>
          </w:tcPr>
          <w:p w:rsidR="00462E07" w:rsidRPr="009A403C" w:rsidRDefault="00CE3F69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Vitor Figueiredo</w:t>
            </w:r>
          </w:p>
        </w:tc>
      </w:tr>
      <w:tr w:rsidR="00B9059F" w:rsidRPr="009A403C" w:rsidTr="00AB12F9">
        <w:tc>
          <w:tcPr>
            <w:tcW w:w="1843" w:type="dxa"/>
            <w:vAlign w:val="center"/>
          </w:tcPr>
          <w:p w:rsidR="00B9059F" w:rsidRDefault="00A649F5" w:rsidP="00C44A40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06/12/2014</w:t>
            </w:r>
          </w:p>
        </w:tc>
        <w:tc>
          <w:tcPr>
            <w:tcW w:w="1134" w:type="dxa"/>
            <w:vAlign w:val="center"/>
          </w:tcPr>
          <w:p w:rsidR="00B9059F" w:rsidRDefault="00A649F5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2.0</w:t>
            </w:r>
          </w:p>
        </w:tc>
        <w:tc>
          <w:tcPr>
            <w:tcW w:w="3969" w:type="dxa"/>
            <w:vAlign w:val="center"/>
          </w:tcPr>
          <w:p w:rsidR="00B9059F" w:rsidRDefault="00A649F5" w:rsidP="00B9059F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Refinamentos: Diagrama de Casos de Uso</w:t>
            </w:r>
          </w:p>
        </w:tc>
        <w:tc>
          <w:tcPr>
            <w:tcW w:w="2977" w:type="dxa"/>
            <w:vAlign w:val="center"/>
          </w:tcPr>
          <w:p w:rsidR="00B9059F" w:rsidRDefault="008D32E2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Vitor Figueiredo</w:t>
            </w:r>
          </w:p>
        </w:tc>
      </w:tr>
      <w:tr w:rsidR="003F6BB2" w:rsidRPr="009A403C" w:rsidTr="00AB12F9">
        <w:tc>
          <w:tcPr>
            <w:tcW w:w="1843" w:type="dxa"/>
            <w:vAlign w:val="center"/>
          </w:tcPr>
          <w:p w:rsidR="003F6BB2" w:rsidRPr="009A403C" w:rsidRDefault="003F6BB2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F6BB2" w:rsidRPr="008E769D" w:rsidRDefault="003F6BB2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vAlign w:val="center"/>
          </w:tcPr>
          <w:p w:rsidR="003F6BB2" w:rsidRPr="009A403C" w:rsidRDefault="003F6BB2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:rsidR="003F6BB2" w:rsidRPr="009A403C" w:rsidRDefault="003F6BB2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  <w:tr w:rsidR="006E5519" w:rsidRPr="009A403C" w:rsidTr="00AB12F9">
        <w:tc>
          <w:tcPr>
            <w:tcW w:w="1843" w:type="dxa"/>
            <w:vAlign w:val="center"/>
          </w:tcPr>
          <w:p w:rsidR="006E5519" w:rsidRDefault="006E5519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6E5519" w:rsidRDefault="006E5519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:rsidR="006E5519" w:rsidRDefault="006E5519" w:rsidP="006E5519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:rsidR="006E5519" w:rsidRDefault="006E5519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  <w:tr w:rsidR="0042433A" w:rsidRPr="009A403C" w:rsidTr="00AB12F9">
        <w:tc>
          <w:tcPr>
            <w:tcW w:w="1843" w:type="dxa"/>
            <w:vAlign w:val="center"/>
          </w:tcPr>
          <w:p w:rsidR="0042433A" w:rsidRDefault="0042433A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42433A" w:rsidRDefault="0042433A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:rsidR="0042433A" w:rsidRDefault="0042433A" w:rsidP="006E5519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:rsidR="0042433A" w:rsidRDefault="0042433A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  <w:tr w:rsidR="0042433A" w:rsidRPr="009A403C" w:rsidTr="00AB12F9">
        <w:tc>
          <w:tcPr>
            <w:tcW w:w="1843" w:type="dxa"/>
            <w:vAlign w:val="center"/>
          </w:tcPr>
          <w:p w:rsidR="0042433A" w:rsidRDefault="0042433A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42433A" w:rsidRDefault="0042433A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:rsidR="0042433A" w:rsidRDefault="0042433A" w:rsidP="006E5519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:rsidR="0042433A" w:rsidRDefault="0042433A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</w:tbl>
    <w:p w:rsidR="002306EA" w:rsidRPr="009A403C" w:rsidRDefault="002306EA">
      <w:pPr>
        <w:rPr>
          <w:rFonts w:cs="Tahoma"/>
        </w:rPr>
      </w:pPr>
    </w:p>
    <w:p w:rsidR="00675CF0" w:rsidRDefault="00675CF0">
      <w:pPr>
        <w:widowControl/>
        <w:autoSpaceDE/>
        <w:autoSpaceDN/>
        <w:spacing w:line="240" w:lineRule="auto"/>
        <w:rPr>
          <w:rFonts w:cs="Tahoma"/>
          <w:b/>
          <w:bCs/>
          <w:sz w:val="36"/>
          <w:szCs w:val="36"/>
        </w:rPr>
      </w:pPr>
      <w:r>
        <w:rPr>
          <w:rFonts w:cs="Tahoma"/>
        </w:rPr>
        <w:br w:type="page"/>
      </w:r>
    </w:p>
    <w:p w:rsidR="00675CF0" w:rsidRDefault="00A649F5" w:rsidP="00675CF0">
      <w:pPr>
        <w:pStyle w:val="Ttulo1"/>
      </w:pPr>
      <w:r>
        <w:lastRenderedPageBreak/>
        <w:t>Introdução</w:t>
      </w:r>
    </w:p>
    <w:p w:rsidR="00D86DCF" w:rsidRDefault="00A649F5" w:rsidP="00D86DCF">
      <w:pPr>
        <w:ind w:firstLine="567"/>
      </w:pPr>
      <w:r>
        <w:t xml:space="preserve">Este documento descreve o plano inicial de trabalho do desenvolvimento do sistema de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 (CRM) para a empresa TREMN</w:t>
      </w:r>
      <w:r w:rsidR="00D86DCF">
        <w:t xml:space="preserve"> em sua primeira versão</w:t>
      </w:r>
      <w:r>
        <w:t xml:space="preserve">. </w:t>
      </w:r>
      <w:r w:rsidR="00D86DCF">
        <w:t xml:space="preserve">Portanto, será chamado sistema </w:t>
      </w:r>
      <w:proofErr w:type="spellStart"/>
      <w:r w:rsidR="00D86DCF">
        <w:t>Tremn-CRM</w:t>
      </w:r>
      <w:proofErr w:type="spellEnd"/>
      <w:r w:rsidR="00D86DCF">
        <w:t>.</w:t>
      </w:r>
    </w:p>
    <w:p w:rsidR="001E1E36" w:rsidRDefault="001E1E36" w:rsidP="00A649F5">
      <w:pPr>
        <w:ind w:firstLine="567"/>
      </w:pPr>
      <w:r>
        <w:t xml:space="preserve">Este sistema irá fornecer as </w:t>
      </w:r>
      <w:r w:rsidR="00D86DCF">
        <w:t xml:space="preserve">funcionalidades </w:t>
      </w:r>
      <w:r>
        <w:t xml:space="preserve">para gerenciar </w:t>
      </w:r>
      <w:r w:rsidR="00D86DCF">
        <w:t xml:space="preserve">toda a relação entre a empresa e seus </w:t>
      </w:r>
      <w:r>
        <w:t xml:space="preserve">atuais clientes e os clientes em potencial (aqui tratado apenas por clientes). </w:t>
      </w:r>
    </w:p>
    <w:p w:rsidR="00A649F5" w:rsidRDefault="001E1E36" w:rsidP="00A649F5">
      <w:pPr>
        <w:ind w:firstLine="567"/>
      </w:pPr>
      <w:r>
        <w:t xml:space="preserve">De maneira resumida, será possível cadastrar todas as interações entre a </w:t>
      </w:r>
      <w:proofErr w:type="spellStart"/>
      <w:r>
        <w:t>Tremn</w:t>
      </w:r>
      <w:proofErr w:type="spellEnd"/>
      <w:r>
        <w:t xml:space="preserve"> e clientes, e posteriormente elaborar análises sensíveis a partir de relatórios e gráficos.</w:t>
      </w:r>
    </w:p>
    <w:p w:rsidR="00D86DCF" w:rsidRDefault="00D86DCF" w:rsidP="00A649F5">
      <w:pPr>
        <w:ind w:firstLine="567"/>
      </w:pPr>
      <w:r>
        <w:t xml:space="preserve">O sistema </w:t>
      </w:r>
      <w:proofErr w:type="spellStart"/>
      <w:r>
        <w:t>Tremn-CRM</w:t>
      </w:r>
      <w:proofErr w:type="spellEnd"/>
      <w:r>
        <w:t xml:space="preserve"> terá, nesta primeira versão, terá interface web escrita em HTML e CSS</w:t>
      </w:r>
      <w:r w:rsidR="001A2CB7">
        <w:t>. E</w:t>
      </w:r>
      <w:r>
        <w:t xml:space="preserve">m sua parte servidora, será </w:t>
      </w:r>
      <w:r w:rsidR="001A2CB7">
        <w:t>utilizada</w:t>
      </w:r>
      <w:r>
        <w:t xml:space="preserve"> a plataforma Java</w:t>
      </w:r>
      <w:r w:rsidR="001A2CB7">
        <w:t xml:space="preserve"> Enterprise</w:t>
      </w:r>
      <w:r>
        <w:t xml:space="preserve"> (versão </w:t>
      </w:r>
      <w:r w:rsidR="001A2CB7">
        <w:t>6</w:t>
      </w:r>
      <w:r>
        <w:t xml:space="preserve">) e banco de dados relacional </w:t>
      </w:r>
      <w:proofErr w:type="spellStart"/>
      <w:r>
        <w:t>PostGres</w:t>
      </w:r>
      <w:proofErr w:type="spellEnd"/>
      <w:r w:rsidR="001A2CB7">
        <w:t xml:space="preserve"> (versão 9)</w:t>
      </w:r>
      <w:r>
        <w:t>. Ser</w:t>
      </w:r>
      <w:r w:rsidR="001A2CB7">
        <w:t>ão</w:t>
      </w:r>
      <w:r>
        <w:t xml:space="preserve"> utilizado</w:t>
      </w:r>
      <w:r w:rsidR="001A2CB7">
        <w:t>s</w:t>
      </w:r>
      <w:r>
        <w:t xml:space="preserve"> somente </w:t>
      </w:r>
      <w:r w:rsidRPr="00D86DCF">
        <w:rPr>
          <w:i/>
        </w:rPr>
        <w:t>softwares open-source</w:t>
      </w:r>
      <w:r>
        <w:t xml:space="preserve"> e livres, </w:t>
      </w:r>
      <w:r w:rsidR="001A2CB7">
        <w:t xml:space="preserve">e portanto </w:t>
      </w:r>
      <w:r>
        <w:t>não representando custo</w:t>
      </w:r>
      <w:r w:rsidR="001A2CB7">
        <w:t xml:space="preserve"> algum</w:t>
      </w:r>
      <w:r>
        <w:t xml:space="preserve"> com licença</w:t>
      </w:r>
      <w:r w:rsidR="001A2CB7">
        <w:t>s</w:t>
      </w:r>
      <w:r>
        <w:t xml:space="preserve"> de utilização.</w:t>
      </w:r>
    </w:p>
    <w:p w:rsidR="00921E9A" w:rsidRDefault="00921E9A" w:rsidP="00A649F5">
      <w:pPr>
        <w:ind w:firstLine="567"/>
      </w:pPr>
    </w:p>
    <w:p w:rsidR="00921E9A" w:rsidRDefault="00921E9A" w:rsidP="00750636">
      <w:pPr>
        <w:pStyle w:val="Ttulo1"/>
      </w:pPr>
      <w:r>
        <w:t>Metodologia</w:t>
      </w:r>
    </w:p>
    <w:p w:rsidR="00921E9A" w:rsidRDefault="00921E9A" w:rsidP="00921E9A">
      <w:r>
        <w:t xml:space="preserve">A definição da metodologia é fundamental para o sucesso </w:t>
      </w:r>
      <w:r w:rsidR="00F95B92">
        <w:t>de</w:t>
      </w:r>
      <w:r>
        <w:t xml:space="preserve"> </w:t>
      </w:r>
      <w:r w:rsidR="00F95B92">
        <w:t xml:space="preserve">todo </w:t>
      </w:r>
      <w:r>
        <w:t>projeto de software pois estabelece as fases e as responsabilidades entres as partes Desenvolvedor e Usuário.</w:t>
      </w:r>
    </w:p>
    <w:p w:rsidR="00BE08AA" w:rsidRDefault="00BE08AA" w:rsidP="00BE08AA">
      <w:pPr>
        <w:pStyle w:val="Ttulo2"/>
      </w:pPr>
      <w:r>
        <w:t>Fases e Responsabilidades</w:t>
      </w:r>
    </w:p>
    <w:p w:rsidR="00921E9A" w:rsidRDefault="00921E9A" w:rsidP="00921E9A">
      <w:r>
        <w:t>Na metodologia utilizada estabelece</w:t>
      </w:r>
      <w:r w:rsidR="00E673CA">
        <w:t xml:space="preserve"> a seguinte sequência</w:t>
      </w:r>
      <w:r>
        <w:t xml:space="preserve"> </w:t>
      </w:r>
      <w:r w:rsidR="00E673CA">
        <w:t>de</w:t>
      </w:r>
      <w:r>
        <w:t xml:space="preserve"> etapas:</w:t>
      </w:r>
    </w:p>
    <w:tbl>
      <w:tblPr>
        <w:tblStyle w:val="SombreamentoMdio1-nfase1"/>
        <w:tblW w:w="0" w:type="auto"/>
        <w:tblLook w:val="04A0"/>
      </w:tblPr>
      <w:tblGrid>
        <w:gridCol w:w="2376"/>
        <w:gridCol w:w="4253"/>
        <w:gridCol w:w="1834"/>
        <w:gridCol w:w="2099"/>
      </w:tblGrid>
      <w:tr w:rsidR="00E673CA" w:rsidRPr="00F95B92" w:rsidTr="00F426DF">
        <w:trPr>
          <w:cnfStyle w:val="100000000000"/>
        </w:trPr>
        <w:tc>
          <w:tcPr>
            <w:cnfStyle w:val="001000000000"/>
            <w:tcW w:w="2376" w:type="dxa"/>
            <w:vAlign w:val="center"/>
          </w:tcPr>
          <w:p w:rsidR="00E673CA" w:rsidRPr="00F95B92" w:rsidRDefault="00E673CA" w:rsidP="00E673CA">
            <w:pPr>
              <w:rPr>
                <w:sz w:val="16"/>
              </w:rPr>
            </w:pPr>
            <w:r w:rsidRPr="00F95B92">
              <w:rPr>
                <w:sz w:val="16"/>
              </w:rPr>
              <w:t>Etapa</w:t>
            </w:r>
          </w:p>
        </w:tc>
        <w:tc>
          <w:tcPr>
            <w:tcW w:w="4253" w:type="dxa"/>
            <w:vAlign w:val="center"/>
          </w:tcPr>
          <w:p w:rsidR="00E673CA" w:rsidRPr="00F95B92" w:rsidRDefault="00E673CA" w:rsidP="00E673CA">
            <w:pPr>
              <w:cnfStyle w:val="100000000000"/>
              <w:rPr>
                <w:sz w:val="16"/>
              </w:rPr>
            </w:pPr>
            <w:r w:rsidRPr="00F95B92">
              <w:rPr>
                <w:sz w:val="16"/>
              </w:rPr>
              <w:t>Descrição</w:t>
            </w:r>
          </w:p>
        </w:tc>
        <w:tc>
          <w:tcPr>
            <w:tcW w:w="1834" w:type="dxa"/>
            <w:vAlign w:val="center"/>
          </w:tcPr>
          <w:p w:rsidR="00E673CA" w:rsidRPr="00F95B92" w:rsidRDefault="00E673CA" w:rsidP="00E673CA">
            <w:pPr>
              <w:cnfStyle w:val="100000000000"/>
              <w:rPr>
                <w:sz w:val="16"/>
              </w:rPr>
            </w:pPr>
            <w:r w:rsidRPr="00F95B92">
              <w:rPr>
                <w:sz w:val="16"/>
              </w:rPr>
              <w:t>Artefato</w:t>
            </w:r>
          </w:p>
        </w:tc>
        <w:tc>
          <w:tcPr>
            <w:tcW w:w="2099" w:type="dxa"/>
            <w:vAlign w:val="center"/>
          </w:tcPr>
          <w:p w:rsidR="00E673CA" w:rsidRPr="00F95B92" w:rsidRDefault="00E673CA" w:rsidP="00E673CA">
            <w:pPr>
              <w:cnfStyle w:val="100000000000"/>
              <w:rPr>
                <w:sz w:val="16"/>
              </w:rPr>
            </w:pPr>
            <w:r>
              <w:rPr>
                <w:sz w:val="16"/>
              </w:rPr>
              <w:t>Responsável</w:t>
            </w:r>
          </w:p>
        </w:tc>
      </w:tr>
      <w:tr w:rsidR="00E673CA" w:rsidRPr="00F95B92" w:rsidTr="00F426DF">
        <w:trPr>
          <w:cnfStyle w:val="000000100000"/>
        </w:trPr>
        <w:tc>
          <w:tcPr>
            <w:cnfStyle w:val="001000000000"/>
            <w:tcW w:w="2376" w:type="dxa"/>
            <w:vAlign w:val="center"/>
          </w:tcPr>
          <w:p w:rsidR="00E673CA" w:rsidRPr="00F95B92" w:rsidRDefault="00E673CA" w:rsidP="00E673CA">
            <w:pPr>
              <w:rPr>
                <w:sz w:val="16"/>
              </w:rPr>
            </w:pPr>
            <w:r w:rsidRPr="00F95B92">
              <w:rPr>
                <w:sz w:val="16"/>
              </w:rPr>
              <w:t>Plano de Trabalho</w:t>
            </w:r>
          </w:p>
        </w:tc>
        <w:tc>
          <w:tcPr>
            <w:tcW w:w="4253" w:type="dxa"/>
            <w:vAlign w:val="center"/>
          </w:tcPr>
          <w:p w:rsidR="00E673CA" w:rsidRPr="00F95B92" w:rsidRDefault="00E673CA" w:rsidP="00E673CA">
            <w:pPr>
              <w:cnfStyle w:val="000000100000"/>
              <w:rPr>
                <w:sz w:val="16"/>
              </w:rPr>
            </w:pPr>
            <w:r w:rsidRPr="00F95B92">
              <w:rPr>
                <w:sz w:val="16"/>
              </w:rPr>
              <w:t>É a etapa descrita neste documento. Define de maneira abstrata os aspectos os sistema, as funcionalidades e uma estimativa de tempo.</w:t>
            </w:r>
          </w:p>
        </w:tc>
        <w:tc>
          <w:tcPr>
            <w:tcW w:w="1834" w:type="dxa"/>
            <w:vAlign w:val="center"/>
          </w:tcPr>
          <w:p w:rsidR="00E673CA" w:rsidRPr="00F95B92" w:rsidRDefault="00E673CA" w:rsidP="00E673CA">
            <w:pPr>
              <w:cnfStyle w:val="000000100000"/>
              <w:rPr>
                <w:sz w:val="16"/>
              </w:rPr>
            </w:pPr>
            <w:r w:rsidRPr="00F95B92">
              <w:rPr>
                <w:sz w:val="16"/>
              </w:rPr>
              <w:t>Documento</w:t>
            </w:r>
          </w:p>
        </w:tc>
        <w:tc>
          <w:tcPr>
            <w:tcW w:w="2099" w:type="dxa"/>
            <w:vAlign w:val="center"/>
          </w:tcPr>
          <w:p w:rsidR="00E673CA" w:rsidRPr="00F95B92" w:rsidRDefault="00E673CA" w:rsidP="00E673CA">
            <w:pPr>
              <w:cnfStyle w:val="000000100000"/>
              <w:rPr>
                <w:sz w:val="16"/>
              </w:rPr>
            </w:pPr>
            <w:r>
              <w:rPr>
                <w:sz w:val="16"/>
              </w:rPr>
              <w:t>Desenvolvedor e Usuário</w:t>
            </w:r>
          </w:p>
        </w:tc>
      </w:tr>
      <w:tr w:rsidR="00E673CA" w:rsidRPr="00F95B92" w:rsidTr="00F426DF">
        <w:trPr>
          <w:cnfStyle w:val="000000010000"/>
        </w:trPr>
        <w:tc>
          <w:tcPr>
            <w:cnfStyle w:val="001000000000"/>
            <w:tcW w:w="2376" w:type="dxa"/>
            <w:vAlign w:val="center"/>
          </w:tcPr>
          <w:p w:rsidR="00E673CA" w:rsidRPr="00F95B92" w:rsidRDefault="00E673CA" w:rsidP="00E673CA">
            <w:pPr>
              <w:rPr>
                <w:sz w:val="16"/>
              </w:rPr>
            </w:pPr>
            <w:r w:rsidRPr="00F95B92">
              <w:rPr>
                <w:sz w:val="16"/>
              </w:rPr>
              <w:t>Especificações Funcionais</w:t>
            </w:r>
          </w:p>
        </w:tc>
        <w:tc>
          <w:tcPr>
            <w:tcW w:w="4253" w:type="dxa"/>
            <w:vAlign w:val="center"/>
          </w:tcPr>
          <w:p w:rsidR="00E673CA" w:rsidRPr="00F95B92" w:rsidRDefault="00E673CA" w:rsidP="00E673CA">
            <w:pPr>
              <w:cnfStyle w:val="000000010000"/>
              <w:rPr>
                <w:sz w:val="16"/>
              </w:rPr>
            </w:pPr>
            <w:r>
              <w:rPr>
                <w:sz w:val="16"/>
              </w:rPr>
              <w:t>Descreve o detalhamento de cada funcionalidade.</w:t>
            </w:r>
          </w:p>
        </w:tc>
        <w:tc>
          <w:tcPr>
            <w:tcW w:w="1834" w:type="dxa"/>
            <w:vAlign w:val="center"/>
          </w:tcPr>
          <w:p w:rsidR="00E673CA" w:rsidRPr="00F95B92" w:rsidRDefault="00E673CA" w:rsidP="00E673CA">
            <w:pPr>
              <w:cnfStyle w:val="000000010000"/>
              <w:rPr>
                <w:sz w:val="16"/>
              </w:rPr>
            </w:pPr>
            <w:r>
              <w:rPr>
                <w:sz w:val="16"/>
              </w:rPr>
              <w:t>Documento</w:t>
            </w:r>
          </w:p>
        </w:tc>
        <w:tc>
          <w:tcPr>
            <w:tcW w:w="2099" w:type="dxa"/>
            <w:vAlign w:val="center"/>
          </w:tcPr>
          <w:p w:rsidR="00E673CA" w:rsidRDefault="00E673CA" w:rsidP="00E673CA">
            <w:pPr>
              <w:cnfStyle w:val="000000010000"/>
              <w:rPr>
                <w:sz w:val="16"/>
              </w:rPr>
            </w:pPr>
            <w:r>
              <w:rPr>
                <w:sz w:val="16"/>
              </w:rPr>
              <w:t>Desenvolvedor e Usuário</w:t>
            </w:r>
          </w:p>
        </w:tc>
      </w:tr>
      <w:tr w:rsidR="00E673CA" w:rsidRPr="00F95B92" w:rsidTr="00F426DF">
        <w:trPr>
          <w:cnfStyle w:val="000000100000"/>
        </w:trPr>
        <w:tc>
          <w:tcPr>
            <w:cnfStyle w:val="001000000000"/>
            <w:tcW w:w="2376" w:type="dxa"/>
            <w:vAlign w:val="center"/>
          </w:tcPr>
          <w:p w:rsidR="00E673CA" w:rsidRPr="00F95B92" w:rsidRDefault="00E673CA" w:rsidP="00F426DF">
            <w:pPr>
              <w:rPr>
                <w:sz w:val="16"/>
              </w:rPr>
            </w:pPr>
            <w:r>
              <w:rPr>
                <w:sz w:val="16"/>
              </w:rPr>
              <w:t>Modelagem d</w:t>
            </w:r>
            <w:r w:rsidR="00F426DF">
              <w:rPr>
                <w:sz w:val="16"/>
              </w:rPr>
              <w:t>e</w:t>
            </w:r>
            <w:r>
              <w:rPr>
                <w:sz w:val="16"/>
              </w:rPr>
              <w:t xml:space="preserve"> Classes</w:t>
            </w:r>
          </w:p>
        </w:tc>
        <w:tc>
          <w:tcPr>
            <w:tcW w:w="4253" w:type="dxa"/>
            <w:vAlign w:val="center"/>
          </w:tcPr>
          <w:p w:rsidR="00E673CA" w:rsidRPr="00F95B92" w:rsidRDefault="00E673CA" w:rsidP="00E673CA">
            <w:pPr>
              <w:cnfStyle w:val="000000100000"/>
              <w:rPr>
                <w:sz w:val="16"/>
              </w:rPr>
            </w:pPr>
            <w:r>
              <w:rPr>
                <w:sz w:val="16"/>
              </w:rPr>
              <w:t xml:space="preserve">Será utilizada a modelagem UML para modelar as classes que representam o domínio da solução. </w:t>
            </w:r>
          </w:p>
        </w:tc>
        <w:tc>
          <w:tcPr>
            <w:tcW w:w="1834" w:type="dxa"/>
            <w:vAlign w:val="center"/>
          </w:tcPr>
          <w:p w:rsidR="00E673CA" w:rsidRPr="00F95B92" w:rsidRDefault="00E673CA" w:rsidP="00E673CA">
            <w:pPr>
              <w:cnfStyle w:val="000000100000"/>
              <w:rPr>
                <w:sz w:val="16"/>
              </w:rPr>
            </w:pPr>
            <w:r>
              <w:rPr>
                <w:sz w:val="16"/>
              </w:rPr>
              <w:t>Imagem</w:t>
            </w:r>
          </w:p>
        </w:tc>
        <w:tc>
          <w:tcPr>
            <w:tcW w:w="2099" w:type="dxa"/>
            <w:vAlign w:val="center"/>
          </w:tcPr>
          <w:p w:rsidR="00E673CA" w:rsidRDefault="00E673CA" w:rsidP="00E673CA">
            <w:pPr>
              <w:cnfStyle w:val="00000010000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</w:tr>
      <w:tr w:rsidR="00E673CA" w:rsidRPr="00F95B92" w:rsidTr="00F426DF">
        <w:trPr>
          <w:cnfStyle w:val="000000010000"/>
        </w:trPr>
        <w:tc>
          <w:tcPr>
            <w:cnfStyle w:val="001000000000"/>
            <w:tcW w:w="2376" w:type="dxa"/>
            <w:vAlign w:val="center"/>
          </w:tcPr>
          <w:p w:rsidR="00E673CA" w:rsidRPr="00F95B92" w:rsidRDefault="00E673CA" w:rsidP="00E673CA">
            <w:pPr>
              <w:rPr>
                <w:sz w:val="16"/>
              </w:rPr>
            </w:pPr>
            <w:r>
              <w:rPr>
                <w:sz w:val="16"/>
              </w:rPr>
              <w:t>Construção</w:t>
            </w:r>
          </w:p>
        </w:tc>
        <w:tc>
          <w:tcPr>
            <w:tcW w:w="4253" w:type="dxa"/>
            <w:vAlign w:val="center"/>
          </w:tcPr>
          <w:p w:rsidR="00E673CA" w:rsidRPr="00F95B92" w:rsidRDefault="00E673CA" w:rsidP="00E673CA">
            <w:pPr>
              <w:cnfStyle w:val="000000010000"/>
              <w:rPr>
                <w:sz w:val="16"/>
              </w:rPr>
            </w:pPr>
            <w:r>
              <w:rPr>
                <w:sz w:val="16"/>
              </w:rPr>
              <w:t xml:space="preserve">Implementação da funcionalidade funcionando conforme especificado e modelado. Portanto, o conceito de "pronto" na construção será o </w:t>
            </w:r>
            <w:proofErr w:type="spellStart"/>
            <w:r>
              <w:rPr>
                <w:sz w:val="16"/>
              </w:rPr>
              <w:t>sofware</w:t>
            </w:r>
            <w:proofErr w:type="spellEnd"/>
            <w:r>
              <w:rPr>
                <w:sz w:val="16"/>
              </w:rPr>
              <w:t xml:space="preserve"> aderente à Especificação Funcional e funcionando em sua demonstração para o usuário</w:t>
            </w:r>
          </w:p>
        </w:tc>
        <w:tc>
          <w:tcPr>
            <w:tcW w:w="1834" w:type="dxa"/>
            <w:vAlign w:val="center"/>
          </w:tcPr>
          <w:p w:rsidR="00E673CA" w:rsidRPr="00F95B92" w:rsidRDefault="00E673CA" w:rsidP="00E673CA">
            <w:pPr>
              <w:cnfStyle w:val="000000010000"/>
              <w:rPr>
                <w:sz w:val="16"/>
              </w:rPr>
            </w:pPr>
            <w:r>
              <w:rPr>
                <w:sz w:val="16"/>
              </w:rPr>
              <w:t>Software</w:t>
            </w:r>
          </w:p>
        </w:tc>
        <w:tc>
          <w:tcPr>
            <w:tcW w:w="2099" w:type="dxa"/>
            <w:vAlign w:val="center"/>
          </w:tcPr>
          <w:p w:rsidR="00E673CA" w:rsidRDefault="00E673CA" w:rsidP="00E673CA">
            <w:pPr>
              <w:cnfStyle w:val="00000001000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</w:tr>
      <w:tr w:rsidR="00E673CA" w:rsidRPr="00F95B92" w:rsidTr="00F426DF">
        <w:trPr>
          <w:cnfStyle w:val="000000100000"/>
        </w:trPr>
        <w:tc>
          <w:tcPr>
            <w:cnfStyle w:val="001000000000"/>
            <w:tcW w:w="2376" w:type="dxa"/>
            <w:vAlign w:val="center"/>
          </w:tcPr>
          <w:p w:rsidR="00E673CA" w:rsidRPr="00F95B92" w:rsidRDefault="00E673CA" w:rsidP="00E673CA">
            <w:pPr>
              <w:rPr>
                <w:sz w:val="16"/>
              </w:rPr>
            </w:pPr>
            <w:r>
              <w:rPr>
                <w:sz w:val="16"/>
              </w:rPr>
              <w:t>Testes de Aceitação</w:t>
            </w:r>
          </w:p>
        </w:tc>
        <w:tc>
          <w:tcPr>
            <w:tcW w:w="4253" w:type="dxa"/>
            <w:vAlign w:val="center"/>
          </w:tcPr>
          <w:p w:rsidR="00E673CA" w:rsidRPr="00F95B92" w:rsidRDefault="00E673CA" w:rsidP="00E673CA">
            <w:pPr>
              <w:cnfStyle w:val="000000100000"/>
              <w:rPr>
                <w:sz w:val="16"/>
              </w:rPr>
            </w:pPr>
            <w:r>
              <w:rPr>
                <w:sz w:val="16"/>
              </w:rPr>
              <w:t>Uma vez o software é entregue (conceito de "pronto"), o usuário fará seus testes para confirmar que o software realmente funciona conforme especificado.</w:t>
            </w:r>
          </w:p>
        </w:tc>
        <w:tc>
          <w:tcPr>
            <w:tcW w:w="1834" w:type="dxa"/>
            <w:vAlign w:val="center"/>
          </w:tcPr>
          <w:p w:rsidR="00E673CA" w:rsidRPr="00F95B92" w:rsidRDefault="00E673CA" w:rsidP="00E673CA">
            <w:pPr>
              <w:cnfStyle w:val="000000100000"/>
              <w:rPr>
                <w:sz w:val="16"/>
              </w:rPr>
            </w:pPr>
            <w:r>
              <w:rPr>
                <w:sz w:val="16"/>
              </w:rPr>
              <w:t>Email de confirmação</w:t>
            </w:r>
          </w:p>
        </w:tc>
        <w:tc>
          <w:tcPr>
            <w:tcW w:w="2099" w:type="dxa"/>
            <w:vAlign w:val="center"/>
          </w:tcPr>
          <w:p w:rsidR="00E673CA" w:rsidRDefault="00E673CA" w:rsidP="00E673CA">
            <w:pPr>
              <w:cnfStyle w:val="000000100000"/>
              <w:rPr>
                <w:sz w:val="16"/>
              </w:rPr>
            </w:pPr>
            <w:r>
              <w:rPr>
                <w:sz w:val="16"/>
              </w:rPr>
              <w:t>Usuário</w:t>
            </w:r>
          </w:p>
        </w:tc>
      </w:tr>
      <w:tr w:rsidR="00E673CA" w:rsidRPr="00F95B92" w:rsidTr="00F426DF">
        <w:trPr>
          <w:cnfStyle w:val="000000010000"/>
        </w:trPr>
        <w:tc>
          <w:tcPr>
            <w:cnfStyle w:val="001000000000"/>
            <w:tcW w:w="2376" w:type="dxa"/>
            <w:vAlign w:val="center"/>
          </w:tcPr>
          <w:p w:rsidR="00E673CA" w:rsidRPr="00F95B92" w:rsidRDefault="00E673CA" w:rsidP="00E673CA">
            <w:pPr>
              <w:rPr>
                <w:sz w:val="16"/>
              </w:rPr>
            </w:pPr>
            <w:r>
              <w:rPr>
                <w:sz w:val="16"/>
              </w:rPr>
              <w:t>Produção</w:t>
            </w:r>
          </w:p>
        </w:tc>
        <w:tc>
          <w:tcPr>
            <w:tcW w:w="4253" w:type="dxa"/>
            <w:vAlign w:val="center"/>
          </w:tcPr>
          <w:p w:rsidR="00E673CA" w:rsidRPr="00F95B92" w:rsidRDefault="00E673CA" w:rsidP="00E673CA">
            <w:pPr>
              <w:cnfStyle w:val="000000010000"/>
              <w:rPr>
                <w:sz w:val="16"/>
              </w:rPr>
            </w:pPr>
            <w:r>
              <w:rPr>
                <w:sz w:val="16"/>
              </w:rPr>
              <w:t xml:space="preserve">Uma vez o usuário ter aceitado o </w:t>
            </w:r>
            <w:proofErr w:type="spellStart"/>
            <w:r>
              <w:rPr>
                <w:sz w:val="16"/>
              </w:rPr>
              <w:t>sofware</w:t>
            </w:r>
            <w:proofErr w:type="spellEnd"/>
            <w:r>
              <w:rPr>
                <w:sz w:val="16"/>
              </w:rPr>
              <w:t>, o mesmo será implantação em ambiente definitivo para ser usado, o que é conhecido como ambiente de produção</w:t>
            </w:r>
          </w:p>
        </w:tc>
        <w:tc>
          <w:tcPr>
            <w:tcW w:w="1834" w:type="dxa"/>
            <w:vAlign w:val="center"/>
          </w:tcPr>
          <w:p w:rsidR="00E673CA" w:rsidRPr="00F95B92" w:rsidRDefault="00E673CA" w:rsidP="00E673CA">
            <w:pPr>
              <w:cnfStyle w:val="000000010000"/>
              <w:rPr>
                <w:sz w:val="16"/>
              </w:rPr>
            </w:pPr>
            <w:proofErr w:type="spellStart"/>
            <w:r>
              <w:rPr>
                <w:sz w:val="16"/>
              </w:rPr>
              <w:t>Sofware</w:t>
            </w:r>
            <w:proofErr w:type="spellEnd"/>
          </w:p>
        </w:tc>
        <w:tc>
          <w:tcPr>
            <w:tcW w:w="2099" w:type="dxa"/>
            <w:vAlign w:val="center"/>
          </w:tcPr>
          <w:p w:rsidR="00E673CA" w:rsidRDefault="00E673CA" w:rsidP="00E673CA">
            <w:pPr>
              <w:cnfStyle w:val="00000001000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</w:tr>
    </w:tbl>
    <w:p w:rsidR="00921E9A" w:rsidRDefault="00E673CA" w:rsidP="00921E9A">
      <w:r>
        <w:t>É importante mencionar os seguintes pontos:</w:t>
      </w:r>
    </w:p>
    <w:p w:rsidR="00E673CA" w:rsidRDefault="00E673CA" w:rsidP="00E673CA">
      <w:pPr>
        <w:pStyle w:val="PargrafodaLista"/>
        <w:numPr>
          <w:ilvl w:val="0"/>
          <w:numId w:val="21"/>
        </w:numPr>
      </w:pPr>
      <w:r>
        <w:t xml:space="preserve">A correção de erros que foram descobertos nos </w:t>
      </w:r>
      <w:r w:rsidRPr="00E673CA">
        <w:rPr>
          <w:b/>
        </w:rPr>
        <w:t>Testes de Aceitação</w:t>
      </w:r>
      <w:r>
        <w:t xml:space="preserve"> e em </w:t>
      </w:r>
      <w:r w:rsidRPr="00550681">
        <w:rPr>
          <w:b/>
        </w:rPr>
        <w:t>Produção</w:t>
      </w:r>
      <w:r>
        <w:t xml:space="preserve"> não</w:t>
      </w:r>
      <w:r w:rsidR="00550681">
        <w:t xml:space="preserve"> representam</w:t>
      </w:r>
      <w:r>
        <w:t xml:space="preserve"> ônus financeiro ao Usuário;</w:t>
      </w:r>
    </w:p>
    <w:p w:rsidR="00E673CA" w:rsidRDefault="00E673CA" w:rsidP="00E673CA">
      <w:pPr>
        <w:pStyle w:val="PargrafodaLista"/>
        <w:numPr>
          <w:ilvl w:val="0"/>
          <w:numId w:val="21"/>
        </w:numPr>
      </w:pPr>
      <w:r>
        <w:t xml:space="preserve">Alterações solicitadas após a </w:t>
      </w:r>
      <w:r w:rsidRPr="00E673CA">
        <w:rPr>
          <w:b/>
        </w:rPr>
        <w:t>Construção</w:t>
      </w:r>
      <w:r>
        <w:t xml:space="preserve"> ter sido finalizada representa</w:t>
      </w:r>
      <w:r w:rsidR="00F426DF">
        <w:t>m</w:t>
      </w:r>
      <w:r>
        <w:t xml:space="preserve"> </w:t>
      </w:r>
      <w:r w:rsidRPr="00F426DF">
        <w:rPr>
          <w:u w:val="single"/>
        </w:rPr>
        <w:t>Requisição de Mudança</w:t>
      </w:r>
      <w:r>
        <w:t xml:space="preserve"> e deverá ser estimada</w:t>
      </w:r>
      <w:r w:rsidR="00F426DF">
        <w:t xml:space="preserve"> em tempo e valor</w:t>
      </w:r>
      <w:r>
        <w:t xml:space="preserve"> pelo Desenvolvedor;</w:t>
      </w:r>
    </w:p>
    <w:p w:rsidR="00BE08AA" w:rsidRDefault="00BE08AA" w:rsidP="00BE08AA">
      <w:pPr>
        <w:pStyle w:val="Ttulo2"/>
      </w:pPr>
      <w:proofErr w:type="spellStart"/>
      <w:r>
        <w:lastRenderedPageBreak/>
        <w:t>Acampanhamento</w:t>
      </w:r>
      <w:proofErr w:type="spellEnd"/>
    </w:p>
    <w:p w:rsidR="00E673CA" w:rsidRDefault="00BE08AA" w:rsidP="00BE08AA">
      <w:r>
        <w:t xml:space="preserve">O </w:t>
      </w:r>
      <w:r w:rsidR="002173C5">
        <w:t>acompanhamento</w:t>
      </w:r>
      <w:r>
        <w:t xml:space="preserve"> do desenvolvimento será por duas formas:</w:t>
      </w:r>
    </w:p>
    <w:p w:rsidR="00BE08AA" w:rsidRDefault="00BE08AA" w:rsidP="00BE08AA">
      <w:pPr>
        <w:pStyle w:val="PargrafodaLista"/>
        <w:numPr>
          <w:ilvl w:val="0"/>
          <w:numId w:val="22"/>
        </w:numPr>
      </w:pPr>
      <w:r>
        <w:t>As horas efetivamente trabalhadas serão lançadas em planilha compartilhada pelo Google Drive. Tanto o Desenvolvedor quanto o Usuário terá acesso de escrita.</w:t>
      </w:r>
      <w:r w:rsidR="002173C5">
        <w:t xml:space="preserve"> Além das horas, terá uma breve descrição das atividades desempenhadas.</w:t>
      </w:r>
      <w:r>
        <w:t xml:space="preserve"> </w:t>
      </w:r>
      <w:r w:rsidR="002173C5">
        <w:t>E</w:t>
      </w:r>
      <w:r>
        <w:t xml:space="preserve">stas horas lançadas </w:t>
      </w:r>
      <w:r w:rsidR="002173C5">
        <w:t>é</w:t>
      </w:r>
      <w:r>
        <w:t xml:space="preserve"> que</w:t>
      </w:r>
      <w:r w:rsidR="002173C5">
        <w:t xml:space="preserve"> efetivamente</w:t>
      </w:r>
      <w:r>
        <w:t xml:space="preserve"> serão pagas, podendo sofre</w:t>
      </w:r>
      <w:r w:rsidR="002173C5">
        <w:t>r</w:t>
      </w:r>
      <w:r>
        <w:t xml:space="preserve"> variações </w:t>
      </w:r>
      <w:r w:rsidR="002173C5">
        <w:t>sobre a estimativa inicial (descritas no último tópico deste documento)</w:t>
      </w:r>
    </w:p>
    <w:p w:rsidR="00BE08AA" w:rsidRDefault="00BE08AA" w:rsidP="00BE08AA">
      <w:pPr>
        <w:pStyle w:val="PargrafodaLista"/>
        <w:numPr>
          <w:ilvl w:val="0"/>
          <w:numId w:val="22"/>
        </w:numPr>
      </w:pPr>
      <w:r>
        <w:t xml:space="preserve">O Desenvolvedor disponibilizará </w:t>
      </w:r>
      <w:proofErr w:type="spellStart"/>
      <w:r>
        <w:t>sub-versões</w:t>
      </w:r>
      <w:proofErr w:type="spellEnd"/>
      <w:r>
        <w:t xml:space="preserve"> (ainda que incompletas) do sistema para o</w:t>
      </w:r>
      <w:r w:rsidR="002173C5">
        <w:t xml:space="preserve"> que</w:t>
      </w:r>
      <w:r>
        <w:t xml:space="preserve"> Usuário </w:t>
      </w:r>
      <w:r w:rsidR="002173C5">
        <w:t>possa acessar e opinar sobre melhorias (desde que não representem uma Solicitação de Mudança)</w:t>
      </w:r>
    </w:p>
    <w:p w:rsidR="00921E9A" w:rsidRDefault="00921E9A" w:rsidP="00750636">
      <w:pPr>
        <w:pStyle w:val="PargrafodaLista"/>
      </w:pPr>
    </w:p>
    <w:p w:rsidR="00750636" w:rsidRDefault="001E1E36" w:rsidP="00750636">
      <w:pPr>
        <w:pStyle w:val="Ttulo1"/>
      </w:pPr>
      <w:r>
        <w:t>Principais Funcionalidades</w:t>
      </w:r>
    </w:p>
    <w:p w:rsidR="00AE3C3F" w:rsidRDefault="00AE3C3F" w:rsidP="00AE3C3F">
      <w:r>
        <w:t>Na imagem abaixo está o diagrama UML dos Casos de Uso (ou funcionalidades) previstos nesta primeira vers</w:t>
      </w:r>
      <w:r w:rsidR="004B5014">
        <w:t>ão:</w:t>
      </w:r>
    </w:p>
    <w:p w:rsidR="004B5014" w:rsidRDefault="004B5014" w:rsidP="004B5014">
      <w:pPr>
        <w:keepNext/>
      </w:pPr>
      <w:r>
        <w:rPr>
          <w:noProof/>
          <w:snapToGrid/>
          <w:lang w:eastAsia="pt-BR"/>
        </w:rPr>
        <w:drawing>
          <wp:inline distT="0" distB="0" distL="0" distR="0">
            <wp:extent cx="6569710" cy="2555991"/>
            <wp:effectExtent l="1905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55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014" w:rsidRPr="004B5014" w:rsidRDefault="004B5014" w:rsidP="004B5014">
      <w:pPr>
        <w:pStyle w:val="Legenda"/>
        <w:rPr>
          <w:b w:val="0"/>
          <w:sz w:val="16"/>
        </w:rPr>
      </w:pPr>
      <w:r w:rsidRPr="004B5014">
        <w:rPr>
          <w:b w:val="0"/>
          <w:sz w:val="16"/>
        </w:rPr>
        <w:t xml:space="preserve">Figura </w:t>
      </w:r>
      <w:r w:rsidR="00AC4031" w:rsidRPr="004B5014">
        <w:rPr>
          <w:b w:val="0"/>
          <w:sz w:val="16"/>
        </w:rPr>
        <w:fldChar w:fldCharType="begin"/>
      </w:r>
      <w:r w:rsidRPr="004B5014">
        <w:rPr>
          <w:b w:val="0"/>
          <w:sz w:val="16"/>
        </w:rPr>
        <w:instrText xml:space="preserve"> SEQ Figura \* ARABIC </w:instrText>
      </w:r>
      <w:r w:rsidR="00AC4031" w:rsidRPr="004B5014">
        <w:rPr>
          <w:b w:val="0"/>
          <w:sz w:val="16"/>
        </w:rPr>
        <w:fldChar w:fldCharType="separate"/>
      </w:r>
      <w:r w:rsidRPr="004B5014">
        <w:rPr>
          <w:b w:val="0"/>
          <w:noProof/>
          <w:sz w:val="16"/>
        </w:rPr>
        <w:t>1</w:t>
      </w:r>
      <w:r w:rsidR="00AC4031" w:rsidRPr="004B5014">
        <w:rPr>
          <w:b w:val="0"/>
          <w:sz w:val="16"/>
        </w:rPr>
        <w:fldChar w:fldCharType="end"/>
      </w:r>
      <w:r w:rsidRPr="004B5014">
        <w:rPr>
          <w:b w:val="0"/>
          <w:sz w:val="16"/>
        </w:rPr>
        <w:t>: Diagrama de Casos de Uso</w:t>
      </w:r>
    </w:p>
    <w:p w:rsidR="00AE3C3F" w:rsidRDefault="00AE3C3F" w:rsidP="00AE3C3F"/>
    <w:p w:rsidR="00750636" w:rsidRPr="009A403C" w:rsidRDefault="001E1E36" w:rsidP="001E1E36">
      <w:pPr>
        <w:pStyle w:val="Ttulo2"/>
      </w:pPr>
      <w:r>
        <w:t>Ge</w:t>
      </w:r>
      <w:r w:rsidR="00AE3C3F">
        <w:t>renciar</w:t>
      </w:r>
      <w:r>
        <w:t xml:space="preserve"> </w:t>
      </w:r>
      <w:r w:rsidR="00AE3C3F">
        <w:t>Contatos</w:t>
      </w:r>
    </w:p>
    <w:p w:rsidR="006E5519" w:rsidRDefault="001E1E36" w:rsidP="001E1E36">
      <w:r>
        <w:t>O sistema deve</w:t>
      </w:r>
      <w:r w:rsidR="00435355">
        <w:t>rá</w:t>
      </w:r>
      <w:r>
        <w:t xml:space="preserve"> permitir o cadastro (criação e edição) dos dados de </w:t>
      </w:r>
      <w:r w:rsidR="00AE3C3F">
        <w:t>contatos de clientes</w:t>
      </w:r>
      <w:r>
        <w:t xml:space="preserve">. Deverá ser possível a pesquisa de </w:t>
      </w:r>
      <w:r w:rsidR="00AE3C3F">
        <w:t>contatos</w:t>
      </w:r>
      <w:r>
        <w:t xml:space="preserve"> através de filtros pré-definidos bem como a opção de exportar para formato Excel.</w:t>
      </w:r>
    </w:p>
    <w:p w:rsidR="00A24928" w:rsidRDefault="001E1E36" w:rsidP="001E1E36">
      <w:pPr>
        <w:pStyle w:val="Ttulo2"/>
      </w:pPr>
      <w:r>
        <w:t>Ge</w:t>
      </w:r>
      <w:r w:rsidR="00AE3C3F">
        <w:t>renciar</w:t>
      </w:r>
      <w:r>
        <w:t xml:space="preserve"> Vínculos com Clientes</w:t>
      </w:r>
    </w:p>
    <w:p w:rsidR="00435355" w:rsidRDefault="001E1E36" w:rsidP="001E1E36">
      <w:r>
        <w:t>Dever</w:t>
      </w:r>
      <w:r w:rsidR="00435355">
        <w:t>á permitir o gerenciamento de todos os vínculos com clientes.</w:t>
      </w:r>
      <w:r>
        <w:t xml:space="preserve">  Entende-se por </w:t>
      </w:r>
      <w:r w:rsidRPr="00435355">
        <w:rPr>
          <w:u w:val="single"/>
        </w:rPr>
        <w:t>vínculos com clientes</w:t>
      </w:r>
      <w:r w:rsidR="00435355">
        <w:rPr>
          <w:u w:val="single"/>
        </w:rPr>
        <w:t>:</w:t>
      </w:r>
      <w:r>
        <w:t xml:space="preserve"> </w:t>
      </w:r>
    </w:p>
    <w:p w:rsidR="001E1E36" w:rsidRDefault="00435355" w:rsidP="00435355">
      <w:pPr>
        <w:pStyle w:val="PargrafodaLista"/>
        <w:numPr>
          <w:ilvl w:val="0"/>
          <w:numId w:val="17"/>
        </w:numPr>
      </w:pPr>
      <w:r>
        <w:t>Contatos telefônicos</w:t>
      </w:r>
      <w:r w:rsidR="0054328F">
        <w:t>;</w:t>
      </w:r>
    </w:p>
    <w:p w:rsidR="00435355" w:rsidRDefault="00435355" w:rsidP="00435355">
      <w:pPr>
        <w:pStyle w:val="PargrafodaLista"/>
        <w:numPr>
          <w:ilvl w:val="0"/>
          <w:numId w:val="17"/>
        </w:numPr>
      </w:pPr>
      <w:r>
        <w:t>Reuniões</w:t>
      </w:r>
      <w:r w:rsidR="0054328F">
        <w:t>;</w:t>
      </w:r>
    </w:p>
    <w:p w:rsidR="00435355" w:rsidRDefault="00435355" w:rsidP="00435355">
      <w:pPr>
        <w:pStyle w:val="PargrafodaLista"/>
        <w:numPr>
          <w:ilvl w:val="0"/>
          <w:numId w:val="17"/>
        </w:numPr>
      </w:pPr>
      <w:r>
        <w:t>Inscrição em Cursos</w:t>
      </w:r>
      <w:r w:rsidR="0054328F">
        <w:t>;</w:t>
      </w:r>
    </w:p>
    <w:p w:rsidR="00435355" w:rsidRDefault="00435355" w:rsidP="00435355">
      <w:pPr>
        <w:pStyle w:val="PargrafodaLista"/>
        <w:numPr>
          <w:ilvl w:val="0"/>
          <w:numId w:val="17"/>
        </w:numPr>
      </w:pPr>
      <w:r>
        <w:t>Participação em Cursos</w:t>
      </w:r>
      <w:r w:rsidR="0054328F">
        <w:t>;</w:t>
      </w:r>
    </w:p>
    <w:p w:rsidR="00435355" w:rsidRDefault="00435355" w:rsidP="00435355">
      <w:pPr>
        <w:pStyle w:val="PargrafodaLista"/>
        <w:numPr>
          <w:ilvl w:val="0"/>
          <w:numId w:val="17"/>
        </w:numPr>
      </w:pPr>
      <w:r>
        <w:t>Pagamentos Realizados</w:t>
      </w:r>
      <w:r w:rsidR="0054328F">
        <w:t>;</w:t>
      </w:r>
    </w:p>
    <w:p w:rsidR="00435355" w:rsidRDefault="00435355" w:rsidP="00435355">
      <w:pPr>
        <w:pStyle w:val="PargrafodaLista"/>
        <w:numPr>
          <w:ilvl w:val="0"/>
          <w:numId w:val="17"/>
        </w:numPr>
      </w:pPr>
      <w:r>
        <w:t>etc.</w:t>
      </w:r>
    </w:p>
    <w:p w:rsidR="00435355" w:rsidRDefault="00435355" w:rsidP="00435355">
      <w:r>
        <w:t>Deverá possível tanto a criação de vínculos bem como sua associações com clientes.</w:t>
      </w:r>
    </w:p>
    <w:p w:rsidR="00435355" w:rsidRDefault="00AE3C3F" w:rsidP="00435355">
      <w:pPr>
        <w:pStyle w:val="Ttulo2"/>
      </w:pPr>
      <w:r>
        <w:lastRenderedPageBreak/>
        <w:t>Gerenciar</w:t>
      </w:r>
      <w:r w:rsidR="00435355">
        <w:t xml:space="preserve"> Produtos</w:t>
      </w:r>
    </w:p>
    <w:p w:rsidR="00435355" w:rsidRDefault="00435355" w:rsidP="00435355">
      <w:r>
        <w:t xml:space="preserve">Deverá permitir o gerenciamento dos produtos da </w:t>
      </w:r>
      <w:proofErr w:type="spellStart"/>
      <w:r>
        <w:t>Tremn</w:t>
      </w:r>
      <w:proofErr w:type="spellEnd"/>
      <w:r>
        <w:t>. Entende-se como produto todo o bem de caráter físico, legal ou intelectual fornecido pela empresa aos clientes, seja de maneira comercial ou não. Qualquer bem ou serviço fornecido aos seus clientes é considerado produtos para o escopo deste projeto.</w:t>
      </w:r>
    </w:p>
    <w:p w:rsidR="00435355" w:rsidRDefault="00435355" w:rsidP="00435355">
      <w:r>
        <w:t>Para produtos, é importante o cadastro dos responsáveis, como instrutores e palestrantes e gerenciamento da associações entre eles.</w:t>
      </w:r>
    </w:p>
    <w:p w:rsidR="00435355" w:rsidRDefault="00D86DCF" w:rsidP="00D86DCF">
      <w:pPr>
        <w:pStyle w:val="Ttulo2"/>
      </w:pPr>
      <w:r>
        <w:t>Gerencia</w:t>
      </w:r>
      <w:r w:rsidR="00AE3C3F">
        <w:t>r</w:t>
      </w:r>
      <w:r>
        <w:t xml:space="preserve"> Usuário</w:t>
      </w:r>
      <w:r w:rsidR="0054328F">
        <w:t>s</w:t>
      </w:r>
    </w:p>
    <w:p w:rsidR="00435355" w:rsidRDefault="00D86DCF" w:rsidP="00435355">
      <w:r>
        <w:t>O acesso ao sistema será restrito a usuários previamente cadastrados e será feito através de senha. A princípio estão previstos os seguintes perfis de usuários:</w:t>
      </w:r>
    </w:p>
    <w:p w:rsidR="00D86DCF" w:rsidRDefault="00D86DCF" w:rsidP="00D86DCF">
      <w:pPr>
        <w:pStyle w:val="PargrafodaLista"/>
        <w:numPr>
          <w:ilvl w:val="0"/>
          <w:numId w:val="18"/>
        </w:numPr>
      </w:pPr>
      <w:r w:rsidRPr="0054328F">
        <w:rPr>
          <w:b/>
        </w:rPr>
        <w:t>Administrador</w:t>
      </w:r>
      <w:r>
        <w:t>: será acesso a todas as funcionalidades</w:t>
      </w:r>
    </w:p>
    <w:p w:rsidR="00D86DCF" w:rsidRDefault="001A2CB7" w:rsidP="00D86DCF">
      <w:pPr>
        <w:pStyle w:val="PargrafodaLista"/>
        <w:numPr>
          <w:ilvl w:val="0"/>
          <w:numId w:val="18"/>
        </w:numPr>
      </w:pPr>
      <w:r w:rsidRPr="0054328F">
        <w:rPr>
          <w:b/>
        </w:rPr>
        <w:t>Operador</w:t>
      </w:r>
      <w:r w:rsidR="00D86DCF">
        <w:t>: ter</w:t>
      </w:r>
      <w:r>
        <w:t xml:space="preserve">á acesso às </w:t>
      </w:r>
      <w:r w:rsidR="00D86DCF">
        <w:t>funcionalidade</w:t>
      </w:r>
      <w:r>
        <w:t>s</w:t>
      </w:r>
      <w:r w:rsidR="00D86DCF">
        <w:t xml:space="preserve"> </w:t>
      </w:r>
      <w:r>
        <w:t>somente como leitura.</w:t>
      </w:r>
    </w:p>
    <w:p w:rsidR="001A2CB7" w:rsidRDefault="001A2CB7" w:rsidP="001A2CB7">
      <w:r>
        <w:t>O sistema deverá auditar os acessos de usuários, rastreando todos os dados criados, alterados ou removidos.</w:t>
      </w:r>
    </w:p>
    <w:p w:rsidR="001A2CB7" w:rsidRDefault="00AE3C3F" w:rsidP="001A2CB7">
      <w:pPr>
        <w:pStyle w:val="Ttulo2"/>
      </w:pPr>
      <w:r>
        <w:t xml:space="preserve">Consultar </w:t>
      </w:r>
      <w:r w:rsidR="001A2CB7">
        <w:t>Relatórios</w:t>
      </w:r>
    </w:p>
    <w:p w:rsidR="001A2CB7" w:rsidRDefault="001A2CB7" w:rsidP="001A2CB7">
      <w:r>
        <w:t>Serão disponibilizados relatórios pré-definidos para a consulta das informações presentes na base de dados do sistema.</w:t>
      </w:r>
    </w:p>
    <w:p w:rsidR="001A2CB7" w:rsidRDefault="001A2CB7" w:rsidP="001A2CB7">
      <w:r>
        <w:t>Todos os relatórios devem ter a capacidade de exportar seus dados para o formato Microsoft Excel.</w:t>
      </w:r>
    </w:p>
    <w:p w:rsidR="001A2CB7" w:rsidRDefault="001A2CB7" w:rsidP="001A2CB7">
      <w:r>
        <w:t>Estes relatórios ser</w:t>
      </w:r>
      <w:r w:rsidR="0054328F">
        <w:t>ão ainda</w:t>
      </w:r>
      <w:r>
        <w:t xml:space="preserve"> detalhado</w:t>
      </w:r>
      <w:r w:rsidR="0054328F">
        <w:t>s</w:t>
      </w:r>
      <w:r>
        <w:t xml:space="preserve"> no documento </w:t>
      </w:r>
      <w:r w:rsidR="0054328F">
        <w:t>"</w:t>
      </w:r>
      <w:r>
        <w:t>Especificação Funcional</w:t>
      </w:r>
      <w:r w:rsidR="0054328F">
        <w:t>"</w:t>
      </w:r>
      <w:r>
        <w:t>.</w:t>
      </w:r>
    </w:p>
    <w:p w:rsidR="001A2CB7" w:rsidRPr="001A2CB7" w:rsidRDefault="001A2CB7" w:rsidP="001A2CB7">
      <w:r>
        <w:t>Est</w:t>
      </w:r>
      <w:r w:rsidR="0054328F">
        <w:t>a</w:t>
      </w:r>
      <w:r>
        <w:t xml:space="preserve"> funcionalidade</w:t>
      </w:r>
      <w:r w:rsidR="0054328F">
        <w:t xml:space="preserve"> portanto</w:t>
      </w:r>
      <w:r>
        <w:t xml:space="preserve"> </w:t>
      </w:r>
      <w:r w:rsidR="0054328F">
        <w:t xml:space="preserve">terá </w:t>
      </w:r>
      <w:r>
        <w:t>escopo aberto.</w:t>
      </w:r>
    </w:p>
    <w:p w:rsidR="001A2CB7" w:rsidRPr="001A2CB7" w:rsidRDefault="001A2CB7" w:rsidP="001A2CB7"/>
    <w:p w:rsidR="00D86DCF" w:rsidRPr="00435355" w:rsidRDefault="0054328F" w:rsidP="0054328F">
      <w:pPr>
        <w:pStyle w:val="Ttulo1"/>
      </w:pPr>
      <w:r>
        <w:t>Fora do escopo</w:t>
      </w:r>
    </w:p>
    <w:p w:rsidR="00435355" w:rsidRDefault="00BE08AA" w:rsidP="00435355">
      <w:r>
        <w:t xml:space="preserve">Estão fora do escopo do sistema, </w:t>
      </w:r>
      <w:r w:rsidR="0054328F">
        <w:t>nesta primeira versão</w:t>
      </w:r>
      <w:r>
        <w:t>,</w:t>
      </w:r>
      <w:r w:rsidR="0054328F">
        <w:t xml:space="preserve"> as seguintes funcionalidades:</w:t>
      </w:r>
    </w:p>
    <w:p w:rsidR="0054328F" w:rsidRDefault="0054328F" w:rsidP="0054328F">
      <w:pPr>
        <w:pStyle w:val="PargrafodaLista"/>
        <w:numPr>
          <w:ilvl w:val="0"/>
          <w:numId w:val="19"/>
        </w:numPr>
      </w:pPr>
      <w:r>
        <w:t>Interface para dispositivos móveis (</w:t>
      </w:r>
      <w:proofErr w:type="spellStart"/>
      <w:r w:rsidRPr="00F426DF">
        <w:rPr>
          <w:i/>
        </w:rPr>
        <w:t>smartphones</w:t>
      </w:r>
      <w:proofErr w:type="spellEnd"/>
      <w:r>
        <w:t>);</w:t>
      </w:r>
    </w:p>
    <w:p w:rsidR="00BE08AA" w:rsidRDefault="00BE08AA" w:rsidP="00BE08AA">
      <w:pPr>
        <w:pStyle w:val="PargrafodaLista"/>
        <w:numPr>
          <w:ilvl w:val="0"/>
          <w:numId w:val="19"/>
        </w:numPr>
      </w:pPr>
      <w:r>
        <w:t>Gerenciamento de Conteúdo para clientes;</w:t>
      </w:r>
    </w:p>
    <w:p w:rsidR="0054328F" w:rsidRDefault="00BE08AA" w:rsidP="0054328F">
      <w:pPr>
        <w:pStyle w:val="PargrafodaLista"/>
        <w:numPr>
          <w:ilvl w:val="0"/>
          <w:numId w:val="19"/>
        </w:numPr>
      </w:pPr>
      <w:r>
        <w:t>Disponibilização</w:t>
      </w:r>
      <w:r w:rsidR="0054328F">
        <w:t xml:space="preserve"> </w:t>
      </w:r>
      <w:r>
        <w:t>de conteúdos a clientes</w:t>
      </w:r>
      <w:r w:rsidR="0054328F">
        <w:t>;</w:t>
      </w:r>
    </w:p>
    <w:p w:rsidR="0054328F" w:rsidRDefault="0054328F" w:rsidP="0054328F">
      <w:pPr>
        <w:pStyle w:val="PargrafodaLista"/>
        <w:numPr>
          <w:ilvl w:val="0"/>
          <w:numId w:val="19"/>
        </w:numPr>
      </w:pPr>
      <w:r>
        <w:t>Envio de emails para clientes;</w:t>
      </w:r>
    </w:p>
    <w:p w:rsidR="0054328F" w:rsidRDefault="0054328F" w:rsidP="0054328F">
      <w:pPr>
        <w:pStyle w:val="PargrafodaLista"/>
      </w:pPr>
    </w:p>
    <w:p w:rsidR="0054328F" w:rsidRDefault="0054328F" w:rsidP="0054328F">
      <w:pPr>
        <w:pStyle w:val="Ttulo1"/>
      </w:pPr>
      <w:r>
        <w:t>Estimativas</w:t>
      </w:r>
    </w:p>
    <w:p w:rsidR="0054328F" w:rsidRDefault="0054328F" w:rsidP="0054328F">
      <w:r>
        <w:t>A tabela abaixo mostra uma estimativa de tempo em horas para os desenvolvimento das funcionalidades</w:t>
      </w:r>
      <w:r w:rsidR="00AE3C3F">
        <w:t xml:space="preserve"> (*)</w:t>
      </w:r>
      <w:r w:rsidR="00BE08AA">
        <w:t xml:space="preserve"> bem como</w:t>
      </w:r>
      <w:r w:rsidR="00AE3C3F">
        <w:t xml:space="preserve"> preparação de ambiente</w:t>
      </w:r>
      <w:r w:rsidR="00F426DF">
        <w:t>:</w:t>
      </w:r>
    </w:p>
    <w:tbl>
      <w:tblPr>
        <w:tblStyle w:val="SombreamentoMdio1-nfase3"/>
        <w:tblW w:w="0" w:type="auto"/>
        <w:tblLook w:val="04A0"/>
      </w:tblPr>
      <w:tblGrid>
        <w:gridCol w:w="7479"/>
        <w:gridCol w:w="3007"/>
      </w:tblGrid>
      <w:tr w:rsidR="00F426DF" w:rsidTr="00AE3C3F">
        <w:trPr>
          <w:cnfStyle w:val="100000000000"/>
        </w:trPr>
        <w:tc>
          <w:tcPr>
            <w:cnfStyle w:val="001000000000"/>
            <w:tcW w:w="7479" w:type="dxa"/>
          </w:tcPr>
          <w:p w:rsidR="00F426DF" w:rsidRDefault="00F426DF" w:rsidP="0054328F">
            <w:r>
              <w:t>Funcionalidades</w:t>
            </w:r>
          </w:p>
        </w:tc>
        <w:tc>
          <w:tcPr>
            <w:tcW w:w="3007" w:type="dxa"/>
          </w:tcPr>
          <w:p w:rsidR="00F426DF" w:rsidRDefault="00F426DF" w:rsidP="00AE3C3F">
            <w:pPr>
              <w:jc w:val="center"/>
              <w:cnfStyle w:val="100000000000"/>
            </w:pPr>
            <w:r>
              <w:t>Estimativa (em horas)</w:t>
            </w:r>
          </w:p>
        </w:tc>
      </w:tr>
      <w:tr w:rsidR="00F426DF" w:rsidTr="00AE3C3F">
        <w:trPr>
          <w:cnfStyle w:val="000000100000"/>
        </w:trPr>
        <w:tc>
          <w:tcPr>
            <w:cnfStyle w:val="001000000000"/>
            <w:tcW w:w="7479" w:type="dxa"/>
          </w:tcPr>
          <w:p w:rsidR="00F426DF" w:rsidRPr="00F426DF" w:rsidRDefault="00F426DF" w:rsidP="0054328F">
            <w:r>
              <w:t>Preparação do ambiente de desenvolvimento</w:t>
            </w:r>
          </w:p>
        </w:tc>
        <w:tc>
          <w:tcPr>
            <w:tcW w:w="3007" w:type="dxa"/>
          </w:tcPr>
          <w:p w:rsidR="00F426DF" w:rsidRDefault="00F426DF" w:rsidP="00AE3C3F">
            <w:pPr>
              <w:jc w:val="center"/>
              <w:cnfStyle w:val="000000100000"/>
            </w:pPr>
            <w:r>
              <w:t>2</w:t>
            </w:r>
          </w:p>
        </w:tc>
      </w:tr>
      <w:tr w:rsidR="00F426DF" w:rsidTr="00AE3C3F">
        <w:trPr>
          <w:cnfStyle w:val="000000010000"/>
        </w:trPr>
        <w:tc>
          <w:tcPr>
            <w:cnfStyle w:val="001000000000"/>
            <w:tcW w:w="7479" w:type="dxa"/>
          </w:tcPr>
          <w:p w:rsidR="00F426DF" w:rsidRDefault="00F426DF" w:rsidP="0054328F">
            <w:r w:rsidRPr="00F426DF">
              <w:t>G</w:t>
            </w:r>
            <w:r>
              <w:t>erenciamento de Clientes</w:t>
            </w:r>
          </w:p>
        </w:tc>
        <w:tc>
          <w:tcPr>
            <w:tcW w:w="3007" w:type="dxa"/>
          </w:tcPr>
          <w:p w:rsidR="00F426DF" w:rsidRDefault="00BE08AA" w:rsidP="00AE3C3F">
            <w:pPr>
              <w:jc w:val="center"/>
              <w:cnfStyle w:val="000000010000"/>
            </w:pPr>
            <w:r>
              <w:t>8</w:t>
            </w:r>
          </w:p>
        </w:tc>
      </w:tr>
      <w:tr w:rsidR="00F426DF" w:rsidTr="00AE3C3F">
        <w:trPr>
          <w:cnfStyle w:val="000000100000"/>
        </w:trPr>
        <w:tc>
          <w:tcPr>
            <w:cnfStyle w:val="001000000000"/>
            <w:tcW w:w="7479" w:type="dxa"/>
          </w:tcPr>
          <w:p w:rsidR="00F426DF" w:rsidRDefault="00F426DF" w:rsidP="0054328F">
            <w:r>
              <w:t>Gerenciamento de Vínculos com Clientes</w:t>
            </w:r>
          </w:p>
        </w:tc>
        <w:tc>
          <w:tcPr>
            <w:tcW w:w="3007" w:type="dxa"/>
          </w:tcPr>
          <w:p w:rsidR="00F426DF" w:rsidRDefault="00BE08AA" w:rsidP="00AE3C3F">
            <w:pPr>
              <w:jc w:val="center"/>
              <w:cnfStyle w:val="000000100000"/>
            </w:pPr>
            <w:r>
              <w:t>10</w:t>
            </w:r>
          </w:p>
        </w:tc>
      </w:tr>
      <w:tr w:rsidR="00F426DF" w:rsidTr="00AE3C3F">
        <w:trPr>
          <w:cnfStyle w:val="000000010000"/>
        </w:trPr>
        <w:tc>
          <w:tcPr>
            <w:cnfStyle w:val="001000000000"/>
            <w:tcW w:w="7479" w:type="dxa"/>
          </w:tcPr>
          <w:p w:rsidR="00F426DF" w:rsidRDefault="00F426DF" w:rsidP="0054328F">
            <w:r>
              <w:t>Gerenciamento de Produtos</w:t>
            </w:r>
          </w:p>
        </w:tc>
        <w:tc>
          <w:tcPr>
            <w:tcW w:w="3007" w:type="dxa"/>
          </w:tcPr>
          <w:p w:rsidR="00F426DF" w:rsidRDefault="00BE08AA" w:rsidP="00AE3C3F">
            <w:pPr>
              <w:jc w:val="center"/>
              <w:cnfStyle w:val="000000010000"/>
            </w:pPr>
            <w:r>
              <w:t>8</w:t>
            </w:r>
          </w:p>
        </w:tc>
      </w:tr>
      <w:tr w:rsidR="00F426DF" w:rsidTr="00AE3C3F">
        <w:trPr>
          <w:cnfStyle w:val="000000100000"/>
        </w:trPr>
        <w:tc>
          <w:tcPr>
            <w:cnfStyle w:val="001000000000"/>
            <w:tcW w:w="7479" w:type="dxa"/>
          </w:tcPr>
          <w:p w:rsidR="00F426DF" w:rsidRDefault="00F426DF" w:rsidP="0054328F">
            <w:r>
              <w:t>Gerenciamento de Usuários</w:t>
            </w:r>
          </w:p>
        </w:tc>
        <w:tc>
          <w:tcPr>
            <w:tcW w:w="3007" w:type="dxa"/>
          </w:tcPr>
          <w:p w:rsidR="00F426DF" w:rsidRDefault="00BE08AA" w:rsidP="00AE3C3F">
            <w:pPr>
              <w:jc w:val="center"/>
              <w:cnfStyle w:val="000000100000"/>
            </w:pPr>
            <w:r>
              <w:t>8</w:t>
            </w:r>
          </w:p>
        </w:tc>
      </w:tr>
      <w:tr w:rsidR="00F426DF" w:rsidTr="00AE3C3F">
        <w:trPr>
          <w:cnfStyle w:val="000000010000"/>
        </w:trPr>
        <w:tc>
          <w:tcPr>
            <w:cnfStyle w:val="001000000000"/>
            <w:tcW w:w="7479" w:type="dxa"/>
          </w:tcPr>
          <w:p w:rsidR="00F426DF" w:rsidRDefault="00F426DF" w:rsidP="0054328F">
            <w:r>
              <w:t>Relatórios</w:t>
            </w:r>
          </w:p>
        </w:tc>
        <w:tc>
          <w:tcPr>
            <w:tcW w:w="3007" w:type="dxa"/>
          </w:tcPr>
          <w:p w:rsidR="00F426DF" w:rsidRDefault="00AE3C3F" w:rsidP="00AE3C3F">
            <w:pPr>
              <w:jc w:val="center"/>
              <w:cnfStyle w:val="000000010000"/>
            </w:pPr>
            <w:r>
              <w:t>(em aberto)</w:t>
            </w:r>
          </w:p>
        </w:tc>
      </w:tr>
      <w:tr w:rsidR="00F426DF" w:rsidTr="00AE3C3F">
        <w:trPr>
          <w:cnfStyle w:val="000000100000"/>
        </w:trPr>
        <w:tc>
          <w:tcPr>
            <w:cnfStyle w:val="001000000000"/>
            <w:tcW w:w="7479" w:type="dxa"/>
          </w:tcPr>
          <w:p w:rsidR="00F426DF" w:rsidRDefault="00F426DF" w:rsidP="0054328F">
            <w:r>
              <w:lastRenderedPageBreak/>
              <w:t>Preparação do ambiente de produção</w:t>
            </w:r>
          </w:p>
        </w:tc>
        <w:tc>
          <w:tcPr>
            <w:tcW w:w="3007" w:type="dxa"/>
          </w:tcPr>
          <w:p w:rsidR="00F426DF" w:rsidRDefault="00B21A2A" w:rsidP="00AE3C3F">
            <w:pPr>
              <w:jc w:val="center"/>
              <w:cnfStyle w:val="000000100000"/>
            </w:pPr>
            <w:r>
              <w:t>4</w:t>
            </w:r>
          </w:p>
        </w:tc>
      </w:tr>
      <w:tr w:rsidR="00AE3C3F" w:rsidTr="00AE3C3F">
        <w:trPr>
          <w:cnfStyle w:val="000000010000"/>
        </w:trPr>
        <w:tc>
          <w:tcPr>
            <w:cnfStyle w:val="001000000000"/>
            <w:tcW w:w="7479" w:type="dxa"/>
          </w:tcPr>
          <w:p w:rsidR="00AE3C3F" w:rsidRDefault="00AE3C3F" w:rsidP="00AE3C3F">
            <w:pPr>
              <w:jc w:val="right"/>
            </w:pPr>
            <w:r>
              <w:t>Total</w:t>
            </w:r>
          </w:p>
        </w:tc>
        <w:tc>
          <w:tcPr>
            <w:tcW w:w="3007" w:type="dxa"/>
          </w:tcPr>
          <w:p w:rsidR="00AE3C3F" w:rsidRPr="00BE08AA" w:rsidRDefault="00BE08AA" w:rsidP="00BE08AA">
            <w:pPr>
              <w:jc w:val="center"/>
              <w:cnfStyle w:val="000000010000"/>
              <w:rPr>
                <w:b/>
              </w:rPr>
            </w:pPr>
            <w:r w:rsidRPr="00BE08AA">
              <w:rPr>
                <w:b/>
              </w:rPr>
              <w:t>42</w:t>
            </w:r>
          </w:p>
        </w:tc>
      </w:tr>
    </w:tbl>
    <w:p w:rsidR="00F426DF" w:rsidRPr="00AE3C3F" w:rsidRDefault="00AE3C3F" w:rsidP="0054328F">
      <w:pPr>
        <w:rPr>
          <w:sz w:val="16"/>
        </w:rPr>
      </w:pPr>
      <w:r w:rsidRPr="00AE3C3F">
        <w:rPr>
          <w:sz w:val="16"/>
        </w:rPr>
        <w:t xml:space="preserve">(*) Nas estimativas referentes às </w:t>
      </w:r>
      <w:r w:rsidRPr="00BE08AA">
        <w:rPr>
          <w:b/>
          <w:sz w:val="16"/>
        </w:rPr>
        <w:t>funcionalidade</w:t>
      </w:r>
      <w:r w:rsidR="00BE08AA" w:rsidRPr="00BE08AA">
        <w:rPr>
          <w:b/>
          <w:sz w:val="16"/>
        </w:rPr>
        <w:t>s</w:t>
      </w:r>
      <w:r w:rsidRPr="00AE3C3F">
        <w:rPr>
          <w:sz w:val="16"/>
        </w:rPr>
        <w:t xml:space="preserve"> estão incluídos os tempos de </w:t>
      </w:r>
      <w:r w:rsidRPr="00BE08AA">
        <w:rPr>
          <w:sz w:val="16"/>
          <w:u w:val="single"/>
        </w:rPr>
        <w:t>Especificação Funcional + Modelagem + Construção</w:t>
      </w:r>
    </w:p>
    <w:p w:rsidR="0054328F" w:rsidRDefault="0054328F" w:rsidP="0054328F">
      <w:pPr>
        <w:pStyle w:val="PargrafodaLista"/>
      </w:pPr>
    </w:p>
    <w:p w:rsidR="00BE08AA" w:rsidRDefault="00BE08AA" w:rsidP="0054328F">
      <w:pPr>
        <w:pStyle w:val="PargrafodaLista"/>
      </w:pPr>
    </w:p>
    <w:p w:rsidR="0054328F" w:rsidRDefault="004B5014" w:rsidP="004B5014">
      <w:pPr>
        <w:pStyle w:val="PargrafodaLista"/>
        <w:jc w:val="center"/>
      </w:pPr>
      <w:r>
        <w:t>- FIM -</w:t>
      </w:r>
    </w:p>
    <w:sectPr w:rsidR="0054328F" w:rsidSect="00303297">
      <w:headerReference w:type="default" r:id="rId10"/>
      <w:footerReference w:type="default" r:id="rId11"/>
      <w:pgSz w:w="12240" w:h="15840" w:code="1"/>
      <w:pgMar w:top="1134" w:right="902" w:bottom="1134" w:left="992" w:header="425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B08" w:rsidRPr="00181CBC" w:rsidRDefault="004B1B08" w:rsidP="002306EA">
      <w:pPr>
        <w:spacing w:line="240" w:lineRule="auto"/>
        <w:rPr>
          <w:sz w:val="24"/>
          <w:szCs w:val="24"/>
        </w:rPr>
      </w:pPr>
      <w:r>
        <w:separator/>
      </w:r>
    </w:p>
  </w:endnote>
  <w:endnote w:type="continuationSeparator" w:id="0">
    <w:p w:rsidR="004B1B08" w:rsidRPr="00181CBC" w:rsidRDefault="004B1B08" w:rsidP="002306EA">
      <w:pPr>
        <w:spacing w:line="240" w:lineRule="aut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B3A" w:rsidRDefault="00571B3A"/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4132"/>
    </w:tblGrid>
    <w:tr w:rsidR="00571B3A" w:rsidTr="00303297"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</w:tcPr>
        <w:p w:rsidR="00571B3A" w:rsidRDefault="00571B3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:rsidR="00571B3A" w:rsidRPr="00DD39D5" w:rsidRDefault="00A649F5" w:rsidP="00A649F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TREMN </w:t>
          </w:r>
          <w:r w:rsidR="00571B3A">
            <w:rPr>
              <w:rFonts w:ascii="Verdana" w:hAnsi="Verdana"/>
            </w:rPr>
            <w:t>2014</w:t>
          </w:r>
        </w:p>
      </w:tc>
      <w:tc>
        <w:tcPr>
          <w:tcW w:w="4132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:rsidR="00571B3A" w:rsidRPr="00DD39D5" w:rsidRDefault="00571B3A" w:rsidP="00560DE0">
          <w:pPr>
            <w:ind w:left="2880"/>
            <w:jc w:val="center"/>
            <w:rPr>
              <w:rFonts w:ascii="Verdana" w:hAnsi="Verdana"/>
            </w:rPr>
          </w:pPr>
          <w:r w:rsidRPr="00DD39D5">
            <w:rPr>
              <w:rFonts w:ascii="Verdana" w:hAnsi="Verdana"/>
            </w:rPr>
            <w:t xml:space="preserve">Página </w:t>
          </w:r>
          <w:r w:rsidR="00AC4031" w:rsidRPr="00DD39D5">
            <w:rPr>
              <w:rStyle w:val="Nmerodepgina"/>
              <w:rFonts w:ascii="Verdana" w:hAnsi="Verdana"/>
            </w:rPr>
            <w:fldChar w:fldCharType="begin"/>
          </w:r>
          <w:r w:rsidRPr="00DD39D5">
            <w:rPr>
              <w:rStyle w:val="Nmerodepgina"/>
              <w:rFonts w:ascii="Verdana" w:hAnsi="Verdana"/>
            </w:rPr>
            <w:instrText xml:space="preserve"> PAGE </w:instrText>
          </w:r>
          <w:r w:rsidR="00AC4031" w:rsidRPr="00DD39D5">
            <w:rPr>
              <w:rStyle w:val="Nmerodepgina"/>
              <w:rFonts w:ascii="Verdana" w:hAnsi="Verdana"/>
            </w:rPr>
            <w:fldChar w:fldCharType="separate"/>
          </w:r>
          <w:r w:rsidR="005A62D6">
            <w:rPr>
              <w:rStyle w:val="Nmerodepgina"/>
              <w:rFonts w:ascii="Verdana" w:hAnsi="Verdana"/>
            </w:rPr>
            <w:t>2</w:t>
          </w:r>
          <w:r w:rsidR="00AC4031" w:rsidRPr="00DD39D5">
            <w:rPr>
              <w:rStyle w:val="Nmerodepgina"/>
              <w:rFonts w:ascii="Verdana" w:hAnsi="Verdana"/>
            </w:rPr>
            <w:fldChar w:fldCharType="end"/>
          </w:r>
        </w:p>
      </w:tc>
    </w:tr>
    <w:tr w:rsidR="00571B3A" w:rsidTr="003D2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1B3A" w:rsidRDefault="00571B3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71B3A" w:rsidRDefault="00571B3A" w:rsidP="00560DE0">
          <w:pPr>
            <w:jc w:val="center"/>
            <w:rPr>
              <w:rFonts w:ascii="Verdana" w:hAnsi="Verdana"/>
            </w:rPr>
          </w:pPr>
        </w:p>
      </w:tc>
      <w:tc>
        <w:tcPr>
          <w:tcW w:w="413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71B3A" w:rsidRPr="00DD39D5" w:rsidRDefault="00571B3A" w:rsidP="00885D39">
          <w:pPr>
            <w:jc w:val="center"/>
            <w:rPr>
              <w:rFonts w:ascii="Verdana" w:hAnsi="Verdana"/>
            </w:rPr>
          </w:pPr>
        </w:p>
      </w:tc>
    </w:tr>
  </w:tbl>
  <w:p w:rsidR="00571B3A" w:rsidRDefault="00571B3A" w:rsidP="00551FA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B08" w:rsidRPr="00181CBC" w:rsidRDefault="004B1B08" w:rsidP="002306EA">
      <w:pPr>
        <w:spacing w:line="240" w:lineRule="auto"/>
        <w:rPr>
          <w:sz w:val="24"/>
          <w:szCs w:val="24"/>
        </w:rPr>
      </w:pPr>
      <w:r>
        <w:separator/>
      </w:r>
    </w:p>
  </w:footnote>
  <w:footnote w:type="continuationSeparator" w:id="0">
    <w:p w:rsidR="004B1B08" w:rsidRPr="00181CBC" w:rsidRDefault="004B1B08" w:rsidP="002306EA">
      <w:pPr>
        <w:spacing w:line="240" w:lineRule="aut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B3A" w:rsidRDefault="00571B3A" w:rsidP="005E59C3">
    <w:pPr>
      <w:rPr>
        <w:rFonts w:ascii="Arial" w:hAnsi="Arial" w:cs="Arial"/>
        <w:sz w:val="28"/>
      </w:rPr>
    </w:pPr>
    <w:bookmarkStart w:id="0" w:name="_Toc159907007"/>
  </w:p>
  <w:p w:rsidR="00571B3A" w:rsidRDefault="00571B3A" w:rsidP="005E59C3">
    <w:pPr>
      <w:rPr>
        <w:rFonts w:ascii="Arial" w:hAnsi="Arial" w:cs="Arial"/>
        <w:sz w:val="28"/>
      </w:rPr>
    </w:pPr>
  </w:p>
  <w:p w:rsidR="00571B3A" w:rsidRDefault="00571B3A" w:rsidP="005E59C3">
    <w:pPr>
      <w:rPr>
        <w:rFonts w:ascii="Arial" w:hAnsi="Arial" w:cs="Arial"/>
        <w:sz w:val="28"/>
      </w:rPr>
    </w:pPr>
  </w:p>
  <w:p w:rsidR="00571B3A" w:rsidRDefault="00571B3A" w:rsidP="005E59C3">
    <w:pPr>
      <w:rPr>
        <w:rFonts w:ascii="Arial" w:hAnsi="Arial" w:cs="Arial"/>
        <w:sz w:val="28"/>
      </w:rPr>
    </w:pPr>
  </w:p>
  <w:p w:rsidR="00571B3A" w:rsidRDefault="00571B3A" w:rsidP="005E59C3">
    <w:pPr>
      <w:jc w:val="right"/>
      <w:rPr>
        <w:rFonts w:ascii="Arial" w:hAnsi="Arial" w:cs="Arial"/>
        <w:sz w:val="28"/>
      </w:rPr>
    </w:pPr>
  </w:p>
  <w:bookmarkEnd w:id="0"/>
  <w:p w:rsidR="00571B3A" w:rsidRDefault="00A649F5" w:rsidP="005E59C3">
    <w:pPr>
      <w:jc w:val="right"/>
      <w:rPr>
        <w:rFonts w:ascii="Calibri" w:hAnsi="Calibri" w:cs="Calibri"/>
        <w:b/>
        <w:sz w:val="34"/>
      </w:rPr>
    </w:pPr>
    <w:r>
      <w:rPr>
        <w:rFonts w:ascii="Calibri" w:hAnsi="Calibri" w:cs="Calibri"/>
        <w:b/>
        <w:noProof/>
        <w:snapToGrid/>
        <w:sz w:val="34"/>
        <w:lang w:eastAsia="pt-BR"/>
      </w:rPr>
      <w:drawing>
        <wp:inline distT="0" distB="0" distL="0" distR="0">
          <wp:extent cx="2683510" cy="647065"/>
          <wp:effectExtent l="57150" t="19050" r="40640" b="57785"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3510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outerShdw blurRad="50800" dist="38100" dir="8100000" algn="t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  <w:p w:rsidR="00571B3A" w:rsidRPr="002C565C" w:rsidRDefault="00A649F5" w:rsidP="002C565C">
    <w:pPr>
      <w:ind w:left="-448"/>
      <w:jc w:val="right"/>
      <w:rPr>
        <w:rFonts w:ascii="Calibri" w:hAnsi="Calibri" w:cs="Calibri"/>
        <w:b/>
        <w:color w:val="7F7F7F"/>
        <w:sz w:val="32"/>
        <w:szCs w:val="32"/>
      </w:rPr>
    </w:pPr>
    <w:r>
      <w:rPr>
        <w:rFonts w:ascii="Calibri" w:hAnsi="Calibri" w:cs="Calibri"/>
        <w:b/>
        <w:color w:val="7F7F7F"/>
        <w:sz w:val="32"/>
        <w:szCs w:val="32"/>
      </w:rPr>
      <w:t>Treinamentos, Marketing e Negócios</w:t>
    </w:r>
  </w:p>
  <w:p w:rsidR="00571B3A" w:rsidRPr="002C565C" w:rsidRDefault="00571B3A">
    <w:pPr>
      <w:pStyle w:val="Cabealho"/>
      <w:rPr>
        <w:sz w:val="32"/>
        <w:szCs w:val="3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/>
    </w:tblPr>
    <w:tblGrid>
      <w:gridCol w:w="5268"/>
      <w:gridCol w:w="5269"/>
    </w:tblGrid>
    <w:tr w:rsidR="00571B3A" w:rsidRPr="00540EB0" w:rsidTr="00303297">
      <w:trPr>
        <w:trHeight w:val="761"/>
      </w:trPr>
      <w:tc>
        <w:tcPr>
          <w:tcW w:w="5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 w:themeColor="background1"/>
          </w:tcBorders>
          <w:vAlign w:val="center"/>
        </w:tcPr>
        <w:p w:rsidR="00571B3A" w:rsidRPr="00540EB0" w:rsidRDefault="00A649F5" w:rsidP="00303297">
          <w:pPr>
            <w:rPr>
              <w:rFonts w:ascii="Arial" w:hAnsi="Arial"/>
              <w:color w:val="000080"/>
              <w:sz w:val="18"/>
            </w:rPr>
          </w:pPr>
          <w:r>
            <w:rPr>
              <w:rFonts w:ascii="Arial" w:hAnsi="Arial"/>
              <w:noProof/>
              <w:snapToGrid/>
              <w:color w:val="000080"/>
              <w:sz w:val="18"/>
              <w:lang w:eastAsia="pt-BR"/>
            </w:rPr>
            <w:drawing>
              <wp:inline distT="0" distB="0" distL="0" distR="0">
                <wp:extent cx="1116542" cy="288000"/>
                <wp:effectExtent l="57150" t="19050" r="45508" b="54900"/>
                <wp:docPr id="8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6542" cy="2880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9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auto"/>
          </w:tcBorders>
          <w:vAlign w:val="center"/>
        </w:tcPr>
        <w:p w:rsidR="00571B3A" w:rsidRPr="00750636" w:rsidRDefault="00D86DCF" w:rsidP="00303297">
          <w:pPr>
            <w:jc w:val="right"/>
            <w:rPr>
              <w:rFonts w:ascii="Calibri" w:hAnsi="Calibri" w:cs="Calibri"/>
              <w:color w:val="7F7F7F"/>
            </w:rPr>
          </w:pPr>
          <w:r>
            <w:rPr>
              <w:rFonts w:ascii="Calibri" w:hAnsi="Calibri" w:cs="Calibri"/>
              <w:color w:val="7F7F7F"/>
            </w:rPr>
            <w:t xml:space="preserve">Sistema </w:t>
          </w:r>
          <w:proofErr w:type="spellStart"/>
          <w:r w:rsidR="00A649F5">
            <w:rPr>
              <w:rFonts w:ascii="Calibri" w:hAnsi="Calibri" w:cs="Calibri"/>
              <w:color w:val="7F7F7F"/>
            </w:rPr>
            <w:t>TremnCRM</w:t>
          </w:r>
          <w:proofErr w:type="spellEnd"/>
          <w:r>
            <w:rPr>
              <w:rFonts w:ascii="Calibri" w:hAnsi="Calibri" w:cs="Calibri"/>
              <w:color w:val="7F7F7F"/>
            </w:rPr>
            <w:t xml:space="preserve"> 1.0</w:t>
          </w:r>
        </w:p>
        <w:p w:rsidR="00571B3A" w:rsidRPr="00750636" w:rsidRDefault="00A649F5" w:rsidP="00052C14">
          <w:pPr>
            <w:jc w:val="right"/>
            <w:rPr>
              <w:rFonts w:ascii="Calibri" w:hAnsi="Calibri" w:cs="Calibri"/>
              <w:b/>
              <w:color w:val="548DD4"/>
            </w:rPr>
          </w:pPr>
          <w:r>
            <w:rPr>
              <w:rFonts w:ascii="Calibri" w:hAnsi="Calibri" w:cs="Calibri"/>
              <w:b/>
              <w:color w:val="7F7F7F"/>
            </w:rPr>
            <w:t>Plano de Trabalho</w:t>
          </w:r>
        </w:p>
      </w:tc>
    </w:tr>
  </w:tbl>
  <w:p w:rsidR="00571B3A" w:rsidRPr="00DD39D5" w:rsidRDefault="00571B3A" w:rsidP="002A7487">
    <w:pPr>
      <w:rPr>
        <w:rFonts w:ascii="Arial" w:hAnsi="Arial"/>
        <w:color w:val="000080"/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BBE711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pStyle w:val="Corpodetexto2esquerdaAri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A80461"/>
    <w:multiLevelType w:val="hybridMultilevel"/>
    <w:tmpl w:val="70F8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C4345"/>
    <w:multiLevelType w:val="multilevel"/>
    <w:tmpl w:val="C4101784"/>
    <w:lvl w:ilvl="0">
      <w:start w:val="1"/>
      <w:numFmt w:val="decimal"/>
      <w:pStyle w:val="Numeraoidentada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4">
    <w:nsid w:val="24C00AD3"/>
    <w:multiLevelType w:val="hybridMultilevel"/>
    <w:tmpl w:val="AD9A5E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775EC"/>
    <w:multiLevelType w:val="hybridMultilevel"/>
    <w:tmpl w:val="16E6B77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C1F41"/>
    <w:multiLevelType w:val="hybridMultilevel"/>
    <w:tmpl w:val="845434C6"/>
    <w:lvl w:ilvl="0" w:tplc="0570D83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11B6B"/>
    <w:multiLevelType w:val="hybridMultilevel"/>
    <w:tmpl w:val="D4F2CCE4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778CC"/>
    <w:multiLevelType w:val="multilevel"/>
    <w:tmpl w:val="22B02CB4"/>
    <w:lvl w:ilvl="0">
      <w:start w:val="2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37"/>
        </w:tabs>
        <w:ind w:left="1437" w:hanging="870"/>
      </w:pPr>
      <w:rPr>
        <w:rFonts w:ascii="Arial" w:hAnsi="Arial" w:cs="Arial" w:hint="default"/>
        <w:b/>
      </w:rPr>
    </w:lvl>
    <w:lvl w:ilvl="2">
      <w:start w:val="1"/>
      <w:numFmt w:val="decimal"/>
      <w:pStyle w:val="Corpodetexto2esquerda"/>
      <w:lvlText w:val="%1.%2.%3"/>
      <w:lvlJc w:val="left"/>
      <w:pPr>
        <w:tabs>
          <w:tab w:val="num" w:pos="2004"/>
        </w:tabs>
        <w:ind w:left="2004" w:hanging="87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9">
    <w:nsid w:val="312761B5"/>
    <w:multiLevelType w:val="hybridMultilevel"/>
    <w:tmpl w:val="61A220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472C2"/>
    <w:multiLevelType w:val="hybridMultilevel"/>
    <w:tmpl w:val="88967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3759B"/>
    <w:multiLevelType w:val="hybridMultilevel"/>
    <w:tmpl w:val="13285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0041E"/>
    <w:multiLevelType w:val="multilevel"/>
    <w:tmpl w:val="3F9A7582"/>
    <w:lvl w:ilvl="0">
      <w:start w:val="1"/>
      <w:numFmt w:val="decimal"/>
      <w:pStyle w:val="InfoBlue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399E3387"/>
    <w:multiLevelType w:val="hybridMultilevel"/>
    <w:tmpl w:val="0EAE6B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055E6"/>
    <w:multiLevelType w:val="hybridMultilevel"/>
    <w:tmpl w:val="8000F6FA"/>
    <w:lvl w:ilvl="0" w:tplc="5B623FE4">
      <w:start w:val="1"/>
      <w:numFmt w:val="decimal"/>
      <w:pStyle w:val="PassodoFluxoBsico"/>
      <w:lvlText w:val="%1."/>
      <w:lvlJc w:val="left"/>
      <w:pPr>
        <w:tabs>
          <w:tab w:val="num" w:pos="1287"/>
        </w:tabs>
        <w:ind w:left="1287" w:hanging="360"/>
      </w:pPr>
    </w:lvl>
    <w:lvl w:ilvl="1" w:tplc="976A3A86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>
    <w:nsid w:val="4A526C26"/>
    <w:multiLevelType w:val="hybridMultilevel"/>
    <w:tmpl w:val="54AA80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E6D0E"/>
    <w:multiLevelType w:val="hybridMultilevel"/>
    <w:tmpl w:val="43A47B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970EFE"/>
    <w:multiLevelType w:val="multilevel"/>
    <w:tmpl w:val="BFDCF3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5710385E"/>
    <w:multiLevelType w:val="hybridMultilevel"/>
    <w:tmpl w:val="B18CE8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169DD"/>
    <w:multiLevelType w:val="hybridMultilevel"/>
    <w:tmpl w:val="0AD29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1A3DF7"/>
    <w:multiLevelType w:val="hybridMultilevel"/>
    <w:tmpl w:val="C3CE40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269F3"/>
    <w:multiLevelType w:val="hybridMultilevel"/>
    <w:tmpl w:val="DA28E26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8"/>
  </w:num>
  <w:num w:numId="5">
    <w:abstractNumId w:val="14"/>
  </w:num>
  <w:num w:numId="6">
    <w:abstractNumId w:val="3"/>
  </w:num>
  <w:num w:numId="7">
    <w:abstractNumId w:val="17"/>
  </w:num>
  <w:num w:numId="8">
    <w:abstractNumId w:val="7"/>
  </w:num>
  <w:num w:numId="9">
    <w:abstractNumId w:val="16"/>
  </w:num>
  <w:num w:numId="10">
    <w:abstractNumId w:val="20"/>
  </w:num>
  <w:num w:numId="11">
    <w:abstractNumId w:val="18"/>
  </w:num>
  <w:num w:numId="12">
    <w:abstractNumId w:val="4"/>
  </w:num>
  <w:num w:numId="13">
    <w:abstractNumId w:val="13"/>
  </w:num>
  <w:num w:numId="14">
    <w:abstractNumId w:val="2"/>
  </w:num>
  <w:num w:numId="15">
    <w:abstractNumId w:val="19"/>
  </w:num>
  <w:num w:numId="16">
    <w:abstractNumId w:val="21"/>
  </w:num>
  <w:num w:numId="17">
    <w:abstractNumId w:val="10"/>
  </w:num>
  <w:num w:numId="18">
    <w:abstractNumId w:val="11"/>
  </w:num>
  <w:num w:numId="19">
    <w:abstractNumId w:val="6"/>
  </w:num>
  <w:num w:numId="20">
    <w:abstractNumId w:val="9"/>
  </w:num>
  <w:num w:numId="21">
    <w:abstractNumId w:val="15"/>
  </w:num>
  <w:num w:numId="22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2467B4"/>
    <w:rsid w:val="00000A73"/>
    <w:rsid w:val="00003769"/>
    <w:rsid w:val="00004183"/>
    <w:rsid w:val="00004E9B"/>
    <w:rsid w:val="000053F1"/>
    <w:rsid w:val="00006070"/>
    <w:rsid w:val="00006C78"/>
    <w:rsid w:val="00006EDF"/>
    <w:rsid w:val="0000783D"/>
    <w:rsid w:val="00007D98"/>
    <w:rsid w:val="00010E3B"/>
    <w:rsid w:val="000116F7"/>
    <w:rsid w:val="00011B78"/>
    <w:rsid w:val="00012425"/>
    <w:rsid w:val="0001446B"/>
    <w:rsid w:val="000147FC"/>
    <w:rsid w:val="00015696"/>
    <w:rsid w:val="000239C2"/>
    <w:rsid w:val="00023E2A"/>
    <w:rsid w:val="00023F4B"/>
    <w:rsid w:val="00027B46"/>
    <w:rsid w:val="000308D7"/>
    <w:rsid w:val="00030A96"/>
    <w:rsid w:val="00031648"/>
    <w:rsid w:val="00031F8C"/>
    <w:rsid w:val="00032219"/>
    <w:rsid w:val="00033920"/>
    <w:rsid w:val="000339B9"/>
    <w:rsid w:val="00033C0D"/>
    <w:rsid w:val="00035121"/>
    <w:rsid w:val="00036867"/>
    <w:rsid w:val="00036964"/>
    <w:rsid w:val="00037627"/>
    <w:rsid w:val="0004259A"/>
    <w:rsid w:val="000437E8"/>
    <w:rsid w:val="000444E1"/>
    <w:rsid w:val="00046F6F"/>
    <w:rsid w:val="00052B7A"/>
    <w:rsid w:val="00052C14"/>
    <w:rsid w:val="0005349F"/>
    <w:rsid w:val="00055E05"/>
    <w:rsid w:val="000570B6"/>
    <w:rsid w:val="00057E7A"/>
    <w:rsid w:val="0006250D"/>
    <w:rsid w:val="000639A3"/>
    <w:rsid w:val="000640E5"/>
    <w:rsid w:val="0007167C"/>
    <w:rsid w:val="00072B6E"/>
    <w:rsid w:val="00073F5A"/>
    <w:rsid w:val="00075728"/>
    <w:rsid w:val="000757C2"/>
    <w:rsid w:val="0007689F"/>
    <w:rsid w:val="0007719D"/>
    <w:rsid w:val="000779BE"/>
    <w:rsid w:val="00077B45"/>
    <w:rsid w:val="0008044F"/>
    <w:rsid w:val="000810F9"/>
    <w:rsid w:val="0008169D"/>
    <w:rsid w:val="00081713"/>
    <w:rsid w:val="000850A8"/>
    <w:rsid w:val="00085867"/>
    <w:rsid w:val="000870D8"/>
    <w:rsid w:val="00087A3F"/>
    <w:rsid w:val="00094367"/>
    <w:rsid w:val="000948D3"/>
    <w:rsid w:val="000A0D85"/>
    <w:rsid w:val="000A32E6"/>
    <w:rsid w:val="000A379B"/>
    <w:rsid w:val="000A3956"/>
    <w:rsid w:val="000A3D50"/>
    <w:rsid w:val="000A458E"/>
    <w:rsid w:val="000A5D18"/>
    <w:rsid w:val="000A694A"/>
    <w:rsid w:val="000A6C90"/>
    <w:rsid w:val="000A7276"/>
    <w:rsid w:val="000B0F46"/>
    <w:rsid w:val="000B2184"/>
    <w:rsid w:val="000B23B7"/>
    <w:rsid w:val="000B3246"/>
    <w:rsid w:val="000B3B12"/>
    <w:rsid w:val="000B3BCB"/>
    <w:rsid w:val="000B4AAA"/>
    <w:rsid w:val="000B4D88"/>
    <w:rsid w:val="000B65C4"/>
    <w:rsid w:val="000B7C78"/>
    <w:rsid w:val="000C18C3"/>
    <w:rsid w:val="000C1CC6"/>
    <w:rsid w:val="000C1EFD"/>
    <w:rsid w:val="000C2721"/>
    <w:rsid w:val="000C5D71"/>
    <w:rsid w:val="000C720C"/>
    <w:rsid w:val="000D0252"/>
    <w:rsid w:val="000D6736"/>
    <w:rsid w:val="000D7017"/>
    <w:rsid w:val="000D75D3"/>
    <w:rsid w:val="000E2259"/>
    <w:rsid w:val="000E2556"/>
    <w:rsid w:val="000E281A"/>
    <w:rsid w:val="000F06A7"/>
    <w:rsid w:val="000F0CAB"/>
    <w:rsid w:val="000F1F44"/>
    <w:rsid w:val="000F26ED"/>
    <w:rsid w:val="000F3D5F"/>
    <w:rsid w:val="000F6176"/>
    <w:rsid w:val="000F6C3D"/>
    <w:rsid w:val="00103676"/>
    <w:rsid w:val="00103715"/>
    <w:rsid w:val="0010681F"/>
    <w:rsid w:val="00106C54"/>
    <w:rsid w:val="001071B3"/>
    <w:rsid w:val="00107E70"/>
    <w:rsid w:val="00110238"/>
    <w:rsid w:val="00111BBA"/>
    <w:rsid w:val="00112958"/>
    <w:rsid w:val="001130C4"/>
    <w:rsid w:val="00113367"/>
    <w:rsid w:val="00113972"/>
    <w:rsid w:val="001140A0"/>
    <w:rsid w:val="001141F0"/>
    <w:rsid w:val="001144AA"/>
    <w:rsid w:val="0011621C"/>
    <w:rsid w:val="001201AF"/>
    <w:rsid w:val="0012274A"/>
    <w:rsid w:val="00123BFC"/>
    <w:rsid w:val="00124EB2"/>
    <w:rsid w:val="0012551A"/>
    <w:rsid w:val="00130EDA"/>
    <w:rsid w:val="001316B4"/>
    <w:rsid w:val="00131936"/>
    <w:rsid w:val="00131EAB"/>
    <w:rsid w:val="001326A5"/>
    <w:rsid w:val="00132C7D"/>
    <w:rsid w:val="00133951"/>
    <w:rsid w:val="0013424B"/>
    <w:rsid w:val="0013444E"/>
    <w:rsid w:val="001373C7"/>
    <w:rsid w:val="00137E4C"/>
    <w:rsid w:val="00142B4F"/>
    <w:rsid w:val="0014360A"/>
    <w:rsid w:val="0014370A"/>
    <w:rsid w:val="00143882"/>
    <w:rsid w:val="00144B07"/>
    <w:rsid w:val="00145E10"/>
    <w:rsid w:val="00146432"/>
    <w:rsid w:val="00146536"/>
    <w:rsid w:val="00146826"/>
    <w:rsid w:val="001508D9"/>
    <w:rsid w:val="00151375"/>
    <w:rsid w:val="00153AB4"/>
    <w:rsid w:val="00155510"/>
    <w:rsid w:val="001558D3"/>
    <w:rsid w:val="00155B59"/>
    <w:rsid w:val="00155C24"/>
    <w:rsid w:val="00157F86"/>
    <w:rsid w:val="00160E9E"/>
    <w:rsid w:val="00161B69"/>
    <w:rsid w:val="00162A86"/>
    <w:rsid w:val="001631CC"/>
    <w:rsid w:val="001640DD"/>
    <w:rsid w:val="0016504C"/>
    <w:rsid w:val="001652FC"/>
    <w:rsid w:val="00165B70"/>
    <w:rsid w:val="001666AD"/>
    <w:rsid w:val="00167C4C"/>
    <w:rsid w:val="00171AD6"/>
    <w:rsid w:val="00173E83"/>
    <w:rsid w:val="00174B3E"/>
    <w:rsid w:val="0017669E"/>
    <w:rsid w:val="00177C72"/>
    <w:rsid w:val="00180771"/>
    <w:rsid w:val="001813FB"/>
    <w:rsid w:val="00182476"/>
    <w:rsid w:val="001838B4"/>
    <w:rsid w:val="00184BB5"/>
    <w:rsid w:val="0018673E"/>
    <w:rsid w:val="00186C49"/>
    <w:rsid w:val="00187113"/>
    <w:rsid w:val="001878B3"/>
    <w:rsid w:val="00187F07"/>
    <w:rsid w:val="001906A0"/>
    <w:rsid w:val="00191C81"/>
    <w:rsid w:val="00194228"/>
    <w:rsid w:val="001947F9"/>
    <w:rsid w:val="0019545E"/>
    <w:rsid w:val="00196104"/>
    <w:rsid w:val="001961B6"/>
    <w:rsid w:val="00196ED0"/>
    <w:rsid w:val="00197B11"/>
    <w:rsid w:val="00197FF3"/>
    <w:rsid w:val="001A1182"/>
    <w:rsid w:val="001A17D6"/>
    <w:rsid w:val="001A1C15"/>
    <w:rsid w:val="001A1DE5"/>
    <w:rsid w:val="001A226B"/>
    <w:rsid w:val="001A2CB7"/>
    <w:rsid w:val="001A3D72"/>
    <w:rsid w:val="001B048E"/>
    <w:rsid w:val="001B1D81"/>
    <w:rsid w:val="001B5386"/>
    <w:rsid w:val="001B67EA"/>
    <w:rsid w:val="001B795F"/>
    <w:rsid w:val="001B7D6D"/>
    <w:rsid w:val="001C089C"/>
    <w:rsid w:val="001C1A49"/>
    <w:rsid w:val="001C2572"/>
    <w:rsid w:val="001C412B"/>
    <w:rsid w:val="001C4139"/>
    <w:rsid w:val="001C46E1"/>
    <w:rsid w:val="001C48D3"/>
    <w:rsid w:val="001C557E"/>
    <w:rsid w:val="001C58BB"/>
    <w:rsid w:val="001C7754"/>
    <w:rsid w:val="001D14D1"/>
    <w:rsid w:val="001D2327"/>
    <w:rsid w:val="001D32CD"/>
    <w:rsid w:val="001D3B29"/>
    <w:rsid w:val="001D5755"/>
    <w:rsid w:val="001D6639"/>
    <w:rsid w:val="001E00BA"/>
    <w:rsid w:val="001E027D"/>
    <w:rsid w:val="001E06D8"/>
    <w:rsid w:val="001E1D79"/>
    <w:rsid w:val="001E1E36"/>
    <w:rsid w:val="001E393A"/>
    <w:rsid w:val="001E4E29"/>
    <w:rsid w:val="001E4EE4"/>
    <w:rsid w:val="001F15F2"/>
    <w:rsid w:val="001F1CEC"/>
    <w:rsid w:val="001F2420"/>
    <w:rsid w:val="001F4EC9"/>
    <w:rsid w:val="001F4FE6"/>
    <w:rsid w:val="001F5135"/>
    <w:rsid w:val="00200424"/>
    <w:rsid w:val="00200DE2"/>
    <w:rsid w:val="00201140"/>
    <w:rsid w:val="00202F3D"/>
    <w:rsid w:val="0020340B"/>
    <w:rsid w:val="0020438F"/>
    <w:rsid w:val="00204A9E"/>
    <w:rsid w:val="00204FAE"/>
    <w:rsid w:val="00207958"/>
    <w:rsid w:val="00210B4E"/>
    <w:rsid w:val="002111A4"/>
    <w:rsid w:val="00211F25"/>
    <w:rsid w:val="00212902"/>
    <w:rsid w:val="0021328A"/>
    <w:rsid w:val="0021401F"/>
    <w:rsid w:val="0021523F"/>
    <w:rsid w:val="00216D9D"/>
    <w:rsid w:val="00216EA2"/>
    <w:rsid w:val="002172C4"/>
    <w:rsid w:val="002173C5"/>
    <w:rsid w:val="00220842"/>
    <w:rsid w:val="00220C0C"/>
    <w:rsid w:val="0022297D"/>
    <w:rsid w:val="00224107"/>
    <w:rsid w:val="00224911"/>
    <w:rsid w:val="00225652"/>
    <w:rsid w:val="00225802"/>
    <w:rsid w:val="00226BE5"/>
    <w:rsid w:val="002304B8"/>
    <w:rsid w:val="002306EA"/>
    <w:rsid w:val="00230704"/>
    <w:rsid w:val="00230B15"/>
    <w:rsid w:val="002311E2"/>
    <w:rsid w:val="002314C7"/>
    <w:rsid w:val="00231A5E"/>
    <w:rsid w:val="00232C38"/>
    <w:rsid w:val="002341C1"/>
    <w:rsid w:val="00234750"/>
    <w:rsid w:val="00236387"/>
    <w:rsid w:val="002378A4"/>
    <w:rsid w:val="002417FA"/>
    <w:rsid w:val="00243F98"/>
    <w:rsid w:val="00245BE3"/>
    <w:rsid w:val="00246512"/>
    <w:rsid w:val="002467B4"/>
    <w:rsid w:val="002476F3"/>
    <w:rsid w:val="00247C0E"/>
    <w:rsid w:val="00247D68"/>
    <w:rsid w:val="0025075B"/>
    <w:rsid w:val="0025078A"/>
    <w:rsid w:val="00253E0E"/>
    <w:rsid w:val="00257E7C"/>
    <w:rsid w:val="00260A1A"/>
    <w:rsid w:val="00261182"/>
    <w:rsid w:val="00262081"/>
    <w:rsid w:val="0026373A"/>
    <w:rsid w:val="00264331"/>
    <w:rsid w:val="002678A1"/>
    <w:rsid w:val="00271080"/>
    <w:rsid w:val="0027258B"/>
    <w:rsid w:val="00275FCB"/>
    <w:rsid w:val="00281287"/>
    <w:rsid w:val="00282AE2"/>
    <w:rsid w:val="002842D6"/>
    <w:rsid w:val="00284753"/>
    <w:rsid w:val="002847D8"/>
    <w:rsid w:val="00285778"/>
    <w:rsid w:val="002857A8"/>
    <w:rsid w:val="00286355"/>
    <w:rsid w:val="00286364"/>
    <w:rsid w:val="0028705B"/>
    <w:rsid w:val="0029109F"/>
    <w:rsid w:val="00292511"/>
    <w:rsid w:val="00292985"/>
    <w:rsid w:val="00293AC9"/>
    <w:rsid w:val="002953B5"/>
    <w:rsid w:val="00297415"/>
    <w:rsid w:val="002A1003"/>
    <w:rsid w:val="002A3D3A"/>
    <w:rsid w:val="002A4CCE"/>
    <w:rsid w:val="002A610A"/>
    <w:rsid w:val="002A650A"/>
    <w:rsid w:val="002A7487"/>
    <w:rsid w:val="002B0628"/>
    <w:rsid w:val="002B2F04"/>
    <w:rsid w:val="002B73CE"/>
    <w:rsid w:val="002B7C16"/>
    <w:rsid w:val="002C15FA"/>
    <w:rsid w:val="002C2011"/>
    <w:rsid w:val="002C3D80"/>
    <w:rsid w:val="002C4235"/>
    <w:rsid w:val="002C539F"/>
    <w:rsid w:val="002C5554"/>
    <w:rsid w:val="002C565C"/>
    <w:rsid w:val="002D185E"/>
    <w:rsid w:val="002D27E2"/>
    <w:rsid w:val="002D3B83"/>
    <w:rsid w:val="002D48DD"/>
    <w:rsid w:val="002D5625"/>
    <w:rsid w:val="002D58BF"/>
    <w:rsid w:val="002D5B56"/>
    <w:rsid w:val="002D5C01"/>
    <w:rsid w:val="002E0FDF"/>
    <w:rsid w:val="002E1020"/>
    <w:rsid w:val="002E1AAB"/>
    <w:rsid w:val="002E47E2"/>
    <w:rsid w:val="002E4AF3"/>
    <w:rsid w:val="002F01E1"/>
    <w:rsid w:val="002F15CC"/>
    <w:rsid w:val="002F29D4"/>
    <w:rsid w:val="002F36DC"/>
    <w:rsid w:val="002F69BA"/>
    <w:rsid w:val="00303297"/>
    <w:rsid w:val="003034BA"/>
    <w:rsid w:val="00304002"/>
    <w:rsid w:val="00304932"/>
    <w:rsid w:val="00305599"/>
    <w:rsid w:val="00305AE9"/>
    <w:rsid w:val="00306CE2"/>
    <w:rsid w:val="00310A00"/>
    <w:rsid w:val="00311976"/>
    <w:rsid w:val="003135D6"/>
    <w:rsid w:val="00314A5A"/>
    <w:rsid w:val="00316648"/>
    <w:rsid w:val="00320B7F"/>
    <w:rsid w:val="00321FFD"/>
    <w:rsid w:val="003224CE"/>
    <w:rsid w:val="003236E7"/>
    <w:rsid w:val="00323F71"/>
    <w:rsid w:val="00324D1C"/>
    <w:rsid w:val="00326379"/>
    <w:rsid w:val="00326B0E"/>
    <w:rsid w:val="00326E7D"/>
    <w:rsid w:val="003307B6"/>
    <w:rsid w:val="0033136B"/>
    <w:rsid w:val="00331612"/>
    <w:rsid w:val="00333EAA"/>
    <w:rsid w:val="00335B4F"/>
    <w:rsid w:val="00341394"/>
    <w:rsid w:val="003417CE"/>
    <w:rsid w:val="00343409"/>
    <w:rsid w:val="003464C9"/>
    <w:rsid w:val="00346A5C"/>
    <w:rsid w:val="003472F7"/>
    <w:rsid w:val="00347698"/>
    <w:rsid w:val="00347DBD"/>
    <w:rsid w:val="00351914"/>
    <w:rsid w:val="00352C80"/>
    <w:rsid w:val="003530B4"/>
    <w:rsid w:val="003539B5"/>
    <w:rsid w:val="00354E34"/>
    <w:rsid w:val="003551C5"/>
    <w:rsid w:val="00355A3D"/>
    <w:rsid w:val="0035619C"/>
    <w:rsid w:val="0035764E"/>
    <w:rsid w:val="00366061"/>
    <w:rsid w:val="0036771A"/>
    <w:rsid w:val="00370805"/>
    <w:rsid w:val="0037131A"/>
    <w:rsid w:val="00371E85"/>
    <w:rsid w:val="003732EC"/>
    <w:rsid w:val="003745B2"/>
    <w:rsid w:val="00374705"/>
    <w:rsid w:val="00376041"/>
    <w:rsid w:val="00376955"/>
    <w:rsid w:val="003777A6"/>
    <w:rsid w:val="00380B40"/>
    <w:rsid w:val="00383333"/>
    <w:rsid w:val="00383C75"/>
    <w:rsid w:val="00385627"/>
    <w:rsid w:val="00385730"/>
    <w:rsid w:val="00386934"/>
    <w:rsid w:val="003872EC"/>
    <w:rsid w:val="00387620"/>
    <w:rsid w:val="00387FDB"/>
    <w:rsid w:val="003930D6"/>
    <w:rsid w:val="003943E4"/>
    <w:rsid w:val="003952E8"/>
    <w:rsid w:val="00395748"/>
    <w:rsid w:val="003A0DA0"/>
    <w:rsid w:val="003A2A1A"/>
    <w:rsid w:val="003A4805"/>
    <w:rsid w:val="003A53EB"/>
    <w:rsid w:val="003A630D"/>
    <w:rsid w:val="003A648A"/>
    <w:rsid w:val="003B19C1"/>
    <w:rsid w:val="003B32F5"/>
    <w:rsid w:val="003B369F"/>
    <w:rsid w:val="003B3A12"/>
    <w:rsid w:val="003B3E8E"/>
    <w:rsid w:val="003B43A0"/>
    <w:rsid w:val="003B4567"/>
    <w:rsid w:val="003B4A79"/>
    <w:rsid w:val="003B4C7A"/>
    <w:rsid w:val="003B6048"/>
    <w:rsid w:val="003B654B"/>
    <w:rsid w:val="003B79DA"/>
    <w:rsid w:val="003C0B73"/>
    <w:rsid w:val="003C0B93"/>
    <w:rsid w:val="003C1C90"/>
    <w:rsid w:val="003C509E"/>
    <w:rsid w:val="003C6783"/>
    <w:rsid w:val="003C68BB"/>
    <w:rsid w:val="003C6B8C"/>
    <w:rsid w:val="003C7354"/>
    <w:rsid w:val="003C7ED7"/>
    <w:rsid w:val="003C7FBD"/>
    <w:rsid w:val="003D1070"/>
    <w:rsid w:val="003D2059"/>
    <w:rsid w:val="003D4D74"/>
    <w:rsid w:val="003E076A"/>
    <w:rsid w:val="003E0A4E"/>
    <w:rsid w:val="003E1889"/>
    <w:rsid w:val="003E1B7E"/>
    <w:rsid w:val="003E1F8A"/>
    <w:rsid w:val="003E71B2"/>
    <w:rsid w:val="003F04B7"/>
    <w:rsid w:val="003F1E07"/>
    <w:rsid w:val="003F4189"/>
    <w:rsid w:val="003F51AC"/>
    <w:rsid w:val="003F53EE"/>
    <w:rsid w:val="003F5824"/>
    <w:rsid w:val="003F608F"/>
    <w:rsid w:val="003F63A3"/>
    <w:rsid w:val="003F6BB2"/>
    <w:rsid w:val="00400255"/>
    <w:rsid w:val="00400517"/>
    <w:rsid w:val="00403487"/>
    <w:rsid w:val="00403926"/>
    <w:rsid w:val="00405E48"/>
    <w:rsid w:val="004067B1"/>
    <w:rsid w:val="00407669"/>
    <w:rsid w:val="00407ECF"/>
    <w:rsid w:val="00410523"/>
    <w:rsid w:val="00410F40"/>
    <w:rsid w:val="004112E0"/>
    <w:rsid w:val="00413E2E"/>
    <w:rsid w:val="004158D9"/>
    <w:rsid w:val="00417210"/>
    <w:rsid w:val="00417BE2"/>
    <w:rsid w:val="004205EB"/>
    <w:rsid w:val="00422BA2"/>
    <w:rsid w:val="004236AA"/>
    <w:rsid w:val="00423965"/>
    <w:rsid w:val="00423A68"/>
    <w:rsid w:val="00423D5B"/>
    <w:rsid w:val="0042433A"/>
    <w:rsid w:val="00426113"/>
    <w:rsid w:val="00427B45"/>
    <w:rsid w:val="00434320"/>
    <w:rsid w:val="004346B2"/>
    <w:rsid w:val="00434EE9"/>
    <w:rsid w:val="00435355"/>
    <w:rsid w:val="00436CB5"/>
    <w:rsid w:val="00437054"/>
    <w:rsid w:val="00437317"/>
    <w:rsid w:val="00437351"/>
    <w:rsid w:val="00437E62"/>
    <w:rsid w:val="0044077E"/>
    <w:rsid w:val="00443B58"/>
    <w:rsid w:val="00444353"/>
    <w:rsid w:val="0044515D"/>
    <w:rsid w:val="00445C2F"/>
    <w:rsid w:val="004464A1"/>
    <w:rsid w:val="00446BEA"/>
    <w:rsid w:val="004507DA"/>
    <w:rsid w:val="00450EE4"/>
    <w:rsid w:val="004542F1"/>
    <w:rsid w:val="00456E13"/>
    <w:rsid w:val="004609FF"/>
    <w:rsid w:val="00461EC4"/>
    <w:rsid w:val="004622AB"/>
    <w:rsid w:val="00462E07"/>
    <w:rsid w:val="0046349C"/>
    <w:rsid w:val="00467AE8"/>
    <w:rsid w:val="004703B0"/>
    <w:rsid w:val="0047185B"/>
    <w:rsid w:val="00471D79"/>
    <w:rsid w:val="00472536"/>
    <w:rsid w:val="00472915"/>
    <w:rsid w:val="00474CDD"/>
    <w:rsid w:val="00475265"/>
    <w:rsid w:val="00475CB0"/>
    <w:rsid w:val="00477955"/>
    <w:rsid w:val="004802A5"/>
    <w:rsid w:val="004802E9"/>
    <w:rsid w:val="00481204"/>
    <w:rsid w:val="0048166C"/>
    <w:rsid w:val="00481B7F"/>
    <w:rsid w:val="00482665"/>
    <w:rsid w:val="00484676"/>
    <w:rsid w:val="00486474"/>
    <w:rsid w:val="004870AA"/>
    <w:rsid w:val="004901F2"/>
    <w:rsid w:val="004915F2"/>
    <w:rsid w:val="00491D50"/>
    <w:rsid w:val="00492031"/>
    <w:rsid w:val="00493273"/>
    <w:rsid w:val="0049397C"/>
    <w:rsid w:val="0049506A"/>
    <w:rsid w:val="00496E35"/>
    <w:rsid w:val="00496FF7"/>
    <w:rsid w:val="00497782"/>
    <w:rsid w:val="00497940"/>
    <w:rsid w:val="004A0850"/>
    <w:rsid w:val="004A13DC"/>
    <w:rsid w:val="004A176F"/>
    <w:rsid w:val="004A1960"/>
    <w:rsid w:val="004A2035"/>
    <w:rsid w:val="004A3756"/>
    <w:rsid w:val="004A7A4A"/>
    <w:rsid w:val="004A7D9E"/>
    <w:rsid w:val="004B0371"/>
    <w:rsid w:val="004B0D23"/>
    <w:rsid w:val="004B0EDE"/>
    <w:rsid w:val="004B1272"/>
    <w:rsid w:val="004B1B08"/>
    <w:rsid w:val="004B1C75"/>
    <w:rsid w:val="004B2F42"/>
    <w:rsid w:val="004B340F"/>
    <w:rsid w:val="004B5014"/>
    <w:rsid w:val="004B682D"/>
    <w:rsid w:val="004B7CF4"/>
    <w:rsid w:val="004C0BC1"/>
    <w:rsid w:val="004C0D81"/>
    <w:rsid w:val="004C1C7F"/>
    <w:rsid w:val="004C465A"/>
    <w:rsid w:val="004C5994"/>
    <w:rsid w:val="004C6D3A"/>
    <w:rsid w:val="004D1110"/>
    <w:rsid w:val="004D6EF6"/>
    <w:rsid w:val="004D70DF"/>
    <w:rsid w:val="004D741E"/>
    <w:rsid w:val="004E2852"/>
    <w:rsid w:val="004E37C8"/>
    <w:rsid w:val="004E3992"/>
    <w:rsid w:val="004E4FD6"/>
    <w:rsid w:val="004E7A67"/>
    <w:rsid w:val="004F08D5"/>
    <w:rsid w:val="004F2492"/>
    <w:rsid w:val="004F2E14"/>
    <w:rsid w:val="004F55C6"/>
    <w:rsid w:val="00503970"/>
    <w:rsid w:val="005043FA"/>
    <w:rsid w:val="00504D57"/>
    <w:rsid w:val="00505914"/>
    <w:rsid w:val="00505AF7"/>
    <w:rsid w:val="0050652F"/>
    <w:rsid w:val="00513AE3"/>
    <w:rsid w:val="00513FD0"/>
    <w:rsid w:val="00515214"/>
    <w:rsid w:val="00515AA5"/>
    <w:rsid w:val="00516051"/>
    <w:rsid w:val="0052171D"/>
    <w:rsid w:val="00523021"/>
    <w:rsid w:val="00523D5E"/>
    <w:rsid w:val="005241C1"/>
    <w:rsid w:val="00530784"/>
    <w:rsid w:val="00532F1A"/>
    <w:rsid w:val="005330E0"/>
    <w:rsid w:val="00540672"/>
    <w:rsid w:val="00540EB0"/>
    <w:rsid w:val="0054328F"/>
    <w:rsid w:val="00544842"/>
    <w:rsid w:val="00545C85"/>
    <w:rsid w:val="00547774"/>
    <w:rsid w:val="00550681"/>
    <w:rsid w:val="00551FA0"/>
    <w:rsid w:val="00552BA9"/>
    <w:rsid w:val="00553C18"/>
    <w:rsid w:val="00553FAF"/>
    <w:rsid w:val="00553FBD"/>
    <w:rsid w:val="00554DC7"/>
    <w:rsid w:val="0055519D"/>
    <w:rsid w:val="00555B64"/>
    <w:rsid w:val="00555CBC"/>
    <w:rsid w:val="00560382"/>
    <w:rsid w:val="00560DE0"/>
    <w:rsid w:val="00562D36"/>
    <w:rsid w:val="00563500"/>
    <w:rsid w:val="00564A4B"/>
    <w:rsid w:val="00564C1D"/>
    <w:rsid w:val="005651FC"/>
    <w:rsid w:val="0056694D"/>
    <w:rsid w:val="00571011"/>
    <w:rsid w:val="00571B3A"/>
    <w:rsid w:val="0057495C"/>
    <w:rsid w:val="00577B8D"/>
    <w:rsid w:val="00580960"/>
    <w:rsid w:val="00580BA2"/>
    <w:rsid w:val="00582E03"/>
    <w:rsid w:val="005831CC"/>
    <w:rsid w:val="00585021"/>
    <w:rsid w:val="00593C54"/>
    <w:rsid w:val="00593EB2"/>
    <w:rsid w:val="0059549A"/>
    <w:rsid w:val="00596199"/>
    <w:rsid w:val="0059733A"/>
    <w:rsid w:val="00597C64"/>
    <w:rsid w:val="005A0795"/>
    <w:rsid w:val="005A5AE8"/>
    <w:rsid w:val="005A62D6"/>
    <w:rsid w:val="005A664C"/>
    <w:rsid w:val="005B063B"/>
    <w:rsid w:val="005B2243"/>
    <w:rsid w:val="005B762E"/>
    <w:rsid w:val="005C0374"/>
    <w:rsid w:val="005C0A3E"/>
    <w:rsid w:val="005D092A"/>
    <w:rsid w:val="005D0AA5"/>
    <w:rsid w:val="005D1E7B"/>
    <w:rsid w:val="005D38CC"/>
    <w:rsid w:val="005D3DA1"/>
    <w:rsid w:val="005D5B85"/>
    <w:rsid w:val="005D607A"/>
    <w:rsid w:val="005D61D5"/>
    <w:rsid w:val="005D6688"/>
    <w:rsid w:val="005D7223"/>
    <w:rsid w:val="005E02E8"/>
    <w:rsid w:val="005E2336"/>
    <w:rsid w:val="005E2EE2"/>
    <w:rsid w:val="005E5996"/>
    <w:rsid w:val="005E59C3"/>
    <w:rsid w:val="005E5B0F"/>
    <w:rsid w:val="005E6F99"/>
    <w:rsid w:val="005E799C"/>
    <w:rsid w:val="005E7CEC"/>
    <w:rsid w:val="005F098C"/>
    <w:rsid w:val="005F1C21"/>
    <w:rsid w:val="005F1C96"/>
    <w:rsid w:val="005F1D37"/>
    <w:rsid w:val="005F2921"/>
    <w:rsid w:val="005F345C"/>
    <w:rsid w:val="005F34A1"/>
    <w:rsid w:val="005F425E"/>
    <w:rsid w:val="005F4995"/>
    <w:rsid w:val="005F564C"/>
    <w:rsid w:val="005F6C0E"/>
    <w:rsid w:val="005F752C"/>
    <w:rsid w:val="00600245"/>
    <w:rsid w:val="0060064E"/>
    <w:rsid w:val="00602F7E"/>
    <w:rsid w:val="00605389"/>
    <w:rsid w:val="0060776B"/>
    <w:rsid w:val="00612315"/>
    <w:rsid w:val="00612415"/>
    <w:rsid w:val="006129BB"/>
    <w:rsid w:val="00613BB3"/>
    <w:rsid w:val="00613E71"/>
    <w:rsid w:val="00616960"/>
    <w:rsid w:val="006175EF"/>
    <w:rsid w:val="00620867"/>
    <w:rsid w:val="00620D2A"/>
    <w:rsid w:val="00621539"/>
    <w:rsid w:val="0062268E"/>
    <w:rsid w:val="00622E23"/>
    <w:rsid w:val="00625CC9"/>
    <w:rsid w:val="0062605C"/>
    <w:rsid w:val="00626C6D"/>
    <w:rsid w:val="006303DC"/>
    <w:rsid w:val="006329F4"/>
    <w:rsid w:val="006331AA"/>
    <w:rsid w:val="00633761"/>
    <w:rsid w:val="006341CE"/>
    <w:rsid w:val="00635308"/>
    <w:rsid w:val="00636FA9"/>
    <w:rsid w:val="006374C9"/>
    <w:rsid w:val="006379F1"/>
    <w:rsid w:val="006419B2"/>
    <w:rsid w:val="00650DDC"/>
    <w:rsid w:val="0065134B"/>
    <w:rsid w:val="00652296"/>
    <w:rsid w:val="00655214"/>
    <w:rsid w:val="00655BDC"/>
    <w:rsid w:val="006609AE"/>
    <w:rsid w:val="006614D7"/>
    <w:rsid w:val="00661627"/>
    <w:rsid w:val="00666214"/>
    <w:rsid w:val="0067041B"/>
    <w:rsid w:val="006705AC"/>
    <w:rsid w:val="00670AF9"/>
    <w:rsid w:val="0067118D"/>
    <w:rsid w:val="006720E4"/>
    <w:rsid w:val="00672222"/>
    <w:rsid w:val="00675A8F"/>
    <w:rsid w:val="00675CF0"/>
    <w:rsid w:val="0068200E"/>
    <w:rsid w:val="0068293F"/>
    <w:rsid w:val="00682DDA"/>
    <w:rsid w:val="0068512E"/>
    <w:rsid w:val="006860EF"/>
    <w:rsid w:val="0069097C"/>
    <w:rsid w:val="00693622"/>
    <w:rsid w:val="00694F65"/>
    <w:rsid w:val="006961FD"/>
    <w:rsid w:val="0069697D"/>
    <w:rsid w:val="006A0192"/>
    <w:rsid w:val="006A0835"/>
    <w:rsid w:val="006A0A3E"/>
    <w:rsid w:val="006A0E30"/>
    <w:rsid w:val="006A6162"/>
    <w:rsid w:val="006A6434"/>
    <w:rsid w:val="006A76E5"/>
    <w:rsid w:val="006B0055"/>
    <w:rsid w:val="006B0283"/>
    <w:rsid w:val="006B12AB"/>
    <w:rsid w:val="006B298F"/>
    <w:rsid w:val="006B2C0E"/>
    <w:rsid w:val="006B4037"/>
    <w:rsid w:val="006B765A"/>
    <w:rsid w:val="006B77F0"/>
    <w:rsid w:val="006C0BFB"/>
    <w:rsid w:val="006C2283"/>
    <w:rsid w:val="006C27CB"/>
    <w:rsid w:val="006C2F08"/>
    <w:rsid w:val="006C3731"/>
    <w:rsid w:val="006C5B73"/>
    <w:rsid w:val="006C6EF2"/>
    <w:rsid w:val="006D1999"/>
    <w:rsid w:val="006D1CC1"/>
    <w:rsid w:val="006D21AD"/>
    <w:rsid w:val="006D415E"/>
    <w:rsid w:val="006D5C4D"/>
    <w:rsid w:val="006D7A17"/>
    <w:rsid w:val="006E02E3"/>
    <w:rsid w:val="006E0F1A"/>
    <w:rsid w:val="006E1844"/>
    <w:rsid w:val="006E2782"/>
    <w:rsid w:val="006E361B"/>
    <w:rsid w:val="006E3C71"/>
    <w:rsid w:val="006E5519"/>
    <w:rsid w:val="006E60E2"/>
    <w:rsid w:val="006E6692"/>
    <w:rsid w:val="006F36DC"/>
    <w:rsid w:val="006F4551"/>
    <w:rsid w:val="006F48A9"/>
    <w:rsid w:val="006F79A8"/>
    <w:rsid w:val="00700877"/>
    <w:rsid w:val="0070134B"/>
    <w:rsid w:val="00704EF2"/>
    <w:rsid w:val="00705011"/>
    <w:rsid w:val="0070782A"/>
    <w:rsid w:val="007100ED"/>
    <w:rsid w:val="00710705"/>
    <w:rsid w:val="00710A00"/>
    <w:rsid w:val="00711A00"/>
    <w:rsid w:val="00711D0D"/>
    <w:rsid w:val="00711D39"/>
    <w:rsid w:val="00712B73"/>
    <w:rsid w:val="007137B4"/>
    <w:rsid w:val="00713A52"/>
    <w:rsid w:val="00713BDF"/>
    <w:rsid w:val="00716B82"/>
    <w:rsid w:val="007171E4"/>
    <w:rsid w:val="00717FAE"/>
    <w:rsid w:val="007203F7"/>
    <w:rsid w:val="00721A52"/>
    <w:rsid w:val="007222D3"/>
    <w:rsid w:val="0072383F"/>
    <w:rsid w:val="00725074"/>
    <w:rsid w:val="007253CE"/>
    <w:rsid w:val="007257D9"/>
    <w:rsid w:val="00726040"/>
    <w:rsid w:val="0072711C"/>
    <w:rsid w:val="00727CC3"/>
    <w:rsid w:val="00732DE3"/>
    <w:rsid w:val="00735721"/>
    <w:rsid w:val="00736D67"/>
    <w:rsid w:val="007370F6"/>
    <w:rsid w:val="007379EA"/>
    <w:rsid w:val="00740961"/>
    <w:rsid w:val="00741A9B"/>
    <w:rsid w:val="00742746"/>
    <w:rsid w:val="00744B3D"/>
    <w:rsid w:val="00745007"/>
    <w:rsid w:val="0074565B"/>
    <w:rsid w:val="00745EA2"/>
    <w:rsid w:val="007464BC"/>
    <w:rsid w:val="00747B29"/>
    <w:rsid w:val="00747E30"/>
    <w:rsid w:val="00750636"/>
    <w:rsid w:val="00751A43"/>
    <w:rsid w:val="00751E28"/>
    <w:rsid w:val="00752855"/>
    <w:rsid w:val="00752C60"/>
    <w:rsid w:val="0075378B"/>
    <w:rsid w:val="0075644E"/>
    <w:rsid w:val="0075726B"/>
    <w:rsid w:val="00760B1F"/>
    <w:rsid w:val="00763457"/>
    <w:rsid w:val="00763871"/>
    <w:rsid w:val="00766545"/>
    <w:rsid w:val="00767AB9"/>
    <w:rsid w:val="00770D10"/>
    <w:rsid w:val="00771BD2"/>
    <w:rsid w:val="007721BC"/>
    <w:rsid w:val="00772CC8"/>
    <w:rsid w:val="007735E2"/>
    <w:rsid w:val="00773F7A"/>
    <w:rsid w:val="0077493A"/>
    <w:rsid w:val="00776BB5"/>
    <w:rsid w:val="00777BAD"/>
    <w:rsid w:val="00781D12"/>
    <w:rsid w:val="00782255"/>
    <w:rsid w:val="007823E4"/>
    <w:rsid w:val="007825BA"/>
    <w:rsid w:val="00782C2C"/>
    <w:rsid w:val="00783AF6"/>
    <w:rsid w:val="00784421"/>
    <w:rsid w:val="007856BA"/>
    <w:rsid w:val="0078594E"/>
    <w:rsid w:val="00786082"/>
    <w:rsid w:val="0078610A"/>
    <w:rsid w:val="007869C3"/>
    <w:rsid w:val="0078789D"/>
    <w:rsid w:val="007932B9"/>
    <w:rsid w:val="00794111"/>
    <w:rsid w:val="00795EE8"/>
    <w:rsid w:val="00796CF3"/>
    <w:rsid w:val="007A1E32"/>
    <w:rsid w:val="007A6BE4"/>
    <w:rsid w:val="007B03C3"/>
    <w:rsid w:val="007B0CE0"/>
    <w:rsid w:val="007B19B7"/>
    <w:rsid w:val="007B1BDC"/>
    <w:rsid w:val="007B3FC0"/>
    <w:rsid w:val="007B58E8"/>
    <w:rsid w:val="007B593A"/>
    <w:rsid w:val="007B60DD"/>
    <w:rsid w:val="007B6673"/>
    <w:rsid w:val="007B69E4"/>
    <w:rsid w:val="007B7F17"/>
    <w:rsid w:val="007C0A62"/>
    <w:rsid w:val="007C2E8D"/>
    <w:rsid w:val="007C5F42"/>
    <w:rsid w:val="007C6336"/>
    <w:rsid w:val="007C75E2"/>
    <w:rsid w:val="007D0799"/>
    <w:rsid w:val="007D1A1E"/>
    <w:rsid w:val="007D2322"/>
    <w:rsid w:val="007D3377"/>
    <w:rsid w:val="007D3F60"/>
    <w:rsid w:val="007D5580"/>
    <w:rsid w:val="007D5DC3"/>
    <w:rsid w:val="007E04D6"/>
    <w:rsid w:val="007E0B36"/>
    <w:rsid w:val="007E2223"/>
    <w:rsid w:val="007E3D71"/>
    <w:rsid w:val="007E3E76"/>
    <w:rsid w:val="007E482E"/>
    <w:rsid w:val="007E52F9"/>
    <w:rsid w:val="007E659E"/>
    <w:rsid w:val="007F0574"/>
    <w:rsid w:val="007F1705"/>
    <w:rsid w:val="007F4331"/>
    <w:rsid w:val="007F433C"/>
    <w:rsid w:val="007F4510"/>
    <w:rsid w:val="007F533F"/>
    <w:rsid w:val="007F68DE"/>
    <w:rsid w:val="007F7156"/>
    <w:rsid w:val="008000A4"/>
    <w:rsid w:val="00800726"/>
    <w:rsid w:val="008009CD"/>
    <w:rsid w:val="0080235B"/>
    <w:rsid w:val="008039F5"/>
    <w:rsid w:val="00804E71"/>
    <w:rsid w:val="00805854"/>
    <w:rsid w:val="00811FBB"/>
    <w:rsid w:val="00814E1E"/>
    <w:rsid w:val="0081509A"/>
    <w:rsid w:val="0081510B"/>
    <w:rsid w:val="00815744"/>
    <w:rsid w:val="008160FB"/>
    <w:rsid w:val="008215DC"/>
    <w:rsid w:val="008215E3"/>
    <w:rsid w:val="0082227D"/>
    <w:rsid w:val="00822B1B"/>
    <w:rsid w:val="0082351F"/>
    <w:rsid w:val="00823FC7"/>
    <w:rsid w:val="008243E2"/>
    <w:rsid w:val="00825D29"/>
    <w:rsid w:val="008265CF"/>
    <w:rsid w:val="00827357"/>
    <w:rsid w:val="008278FB"/>
    <w:rsid w:val="00830297"/>
    <w:rsid w:val="0083175A"/>
    <w:rsid w:val="00833113"/>
    <w:rsid w:val="00833A2D"/>
    <w:rsid w:val="00835233"/>
    <w:rsid w:val="008368C2"/>
    <w:rsid w:val="00836F1C"/>
    <w:rsid w:val="00841236"/>
    <w:rsid w:val="00841D58"/>
    <w:rsid w:val="00843E57"/>
    <w:rsid w:val="00845230"/>
    <w:rsid w:val="00845A58"/>
    <w:rsid w:val="00847588"/>
    <w:rsid w:val="00852B32"/>
    <w:rsid w:val="00857D8B"/>
    <w:rsid w:val="00857E48"/>
    <w:rsid w:val="008620C6"/>
    <w:rsid w:val="00863DD4"/>
    <w:rsid w:val="008647F6"/>
    <w:rsid w:val="008661F4"/>
    <w:rsid w:val="0086750C"/>
    <w:rsid w:val="0087096C"/>
    <w:rsid w:val="00870F74"/>
    <w:rsid w:val="0087166F"/>
    <w:rsid w:val="00872D2C"/>
    <w:rsid w:val="008735FC"/>
    <w:rsid w:val="0087614B"/>
    <w:rsid w:val="008772A2"/>
    <w:rsid w:val="008827DB"/>
    <w:rsid w:val="00884831"/>
    <w:rsid w:val="00884DBE"/>
    <w:rsid w:val="00884E6D"/>
    <w:rsid w:val="00885685"/>
    <w:rsid w:val="00885832"/>
    <w:rsid w:val="00885D39"/>
    <w:rsid w:val="008862EA"/>
    <w:rsid w:val="008874F8"/>
    <w:rsid w:val="008877EE"/>
    <w:rsid w:val="00891FBA"/>
    <w:rsid w:val="00892F87"/>
    <w:rsid w:val="00893B28"/>
    <w:rsid w:val="00895151"/>
    <w:rsid w:val="00896563"/>
    <w:rsid w:val="00896E41"/>
    <w:rsid w:val="008A06F4"/>
    <w:rsid w:val="008A10BC"/>
    <w:rsid w:val="008A36F6"/>
    <w:rsid w:val="008A4BE0"/>
    <w:rsid w:val="008A70D9"/>
    <w:rsid w:val="008A73C9"/>
    <w:rsid w:val="008B0747"/>
    <w:rsid w:val="008B0D0F"/>
    <w:rsid w:val="008B1529"/>
    <w:rsid w:val="008B2688"/>
    <w:rsid w:val="008B27F7"/>
    <w:rsid w:val="008B3AD0"/>
    <w:rsid w:val="008B6463"/>
    <w:rsid w:val="008C13A4"/>
    <w:rsid w:val="008C1D39"/>
    <w:rsid w:val="008C296C"/>
    <w:rsid w:val="008C6EC4"/>
    <w:rsid w:val="008D01D0"/>
    <w:rsid w:val="008D32E2"/>
    <w:rsid w:val="008D5131"/>
    <w:rsid w:val="008D5152"/>
    <w:rsid w:val="008D5255"/>
    <w:rsid w:val="008D5D45"/>
    <w:rsid w:val="008D73E6"/>
    <w:rsid w:val="008D7B93"/>
    <w:rsid w:val="008E0694"/>
    <w:rsid w:val="008E0FF7"/>
    <w:rsid w:val="008E1227"/>
    <w:rsid w:val="008E17DE"/>
    <w:rsid w:val="008E3250"/>
    <w:rsid w:val="008E557B"/>
    <w:rsid w:val="008E71D4"/>
    <w:rsid w:val="008E769D"/>
    <w:rsid w:val="008F10E4"/>
    <w:rsid w:val="008F1AF1"/>
    <w:rsid w:val="008F285A"/>
    <w:rsid w:val="008F3CDD"/>
    <w:rsid w:val="008F402B"/>
    <w:rsid w:val="008F4FA3"/>
    <w:rsid w:val="008F55A3"/>
    <w:rsid w:val="008F572C"/>
    <w:rsid w:val="008F5FB5"/>
    <w:rsid w:val="00900775"/>
    <w:rsid w:val="00901403"/>
    <w:rsid w:val="00901500"/>
    <w:rsid w:val="00901EB7"/>
    <w:rsid w:val="0090369A"/>
    <w:rsid w:val="009044E9"/>
    <w:rsid w:val="009049B0"/>
    <w:rsid w:val="00905913"/>
    <w:rsid w:val="00907105"/>
    <w:rsid w:val="009078B3"/>
    <w:rsid w:val="00910161"/>
    <w:rsid w:val="009105ED"/>
    <w:rsid w:val="009109EC"/>
    <w:rsid w:val="009122B4"/>
    <w:rsid w:val="00912A0D"/>
    <w:rsid w:val="009162E2"/>
    <w:rsid w:val="0091668E"/>
    <w:rsid w:val="00917701"/>
    <w:rsid w:val="00917D45"/>
    <w:rsid w:val="00921E9A"/>
    <w:rsid w:val="00922EC5"/>
    <w:rsid w:val="00922F46"/>
    <w:rsid w:val="00925B41"/>
    <w:rsid w:val="0092694C"/>
    <w:rsid w:val="00927A70"/>
    <w:rsid w:val="00930411"/>
    <w:rsid w:val="009325B7"/>
    <w:rsid w:val="0093397F"/>
    <w:rsid w:val="009339DF"/>
    <w:rsid w:val="00933C8A"/>
    <w:rsid w:val="009360B2"/>
    <w:rsid w:val="00937EA7"/>
    <w:rsid w:val="0094240F"/>
    <w:rsid w:val="00942873"/>
    <w:rsid w:val="009430F7"/>
    <w:rsid w:val="00945621"/>
    <w:rsid w:val="00947CC3"/>
    <w:rsid w:val="009502B1"/>
    <w:rsid w:val="00952670"/>
    <w:rsid w:val="0095270D"/>
    <w:rsid w:val="00954086"/>
    <w:rsid w:val="00954203"/>
    <w:rsid w:val="0095427D"/>
    <w:rsid w:val="00955072"/>
    <w:rsid w:val="0095796F"/>
    <w:rsid w:val="00957B05"/>
    <w:rsid w:val="00962338"/>
    <w:rsid w:val="00964963"/>
    <w:rsid w:val="00964D9E"/>
    <w:rsid w:val="00965156"/>
    <w:rsid w:val="009676BF"/>
    <w:rsid w:val="00970933"/>
    <w:rsid w:val="00973179"/>
    <w:rsid w:val="009750F4"/>
    <w:rsid w:val="00981D11"/>
    <w:rsid w:val="009829B3"/>
    <w:rsid w:val="00983FA3"/>
    <w:rsid w:val="00984D61"/>
    <w:rsid w:val="00986867"/>
    <w:rsid w:val="00991E9A"/>
    <w:rsid w:val="00992E6E"/>
    <w:rsid w:val="009957E7"/>
    <w:rsid w:val="009A0D72"/>
    <w:rsid w:val="009A1DAE"/>
    <w:rsid w:val="009A403C"/>
    <w:rsid w:val="009A4EA2"/>
    <w:rsid w:val="009A69BB"/>
    <w:rsid w:val="009A7724"/>
    <w:rsid w:val="009A7CD2"/>
    <w:rsid w:val="009B1B84"/>
    <w:rsid w:val="009B1ED4"/>
    <w:rsid w:val="009B2D49"/>
    <w:rsid w:val="009B5366"/>
    <w:rsid w:val="009B547B"/>
    <w:rsid w:val="009B6159"/>
    <w:rsid w:val="009C00E6"/>
    <w:rsid w:val="009C0101"/>
    <w:rsid w:val="009C0FA0"/>
    <w:rsid w:val="009C1179"/>
    <w:rsid w:val="009C2072"/>
    <w:rsid w:val="009C272A"/>
    <w:rsid w:val="009C3438"/>
    <w:rsid w:val="009C388E"/>
    <w:rsid w:val="009C3B29"/>
    <w:rsid w:val="009C5773"/>
    <w:rsid w:val="009C63F5"/>
    <w:rsid w:val="009C69EA"/>
    <w:rsid w:val="009D1126"/>
    <w:rsid w:val="009D16B9"/>
    <w:rsid w:val="009D1D17"/>
    <w:rsid w:val="009D46ED"/>
    <w:rsid w:val="009D619E"/>
    <w:rsid w:val="009D6E72"/>
    <w:rsid w:val="009E16C9"/>
    <w:rsid w:val="009E2D69"/>
    <w:rsid w:val="009E523E"/>
    <w:rsid w:val="009E6F14"/>
    <w:rsid w:val="009F00CB"/>
    <w:rsid w:val="009F0285"/>
    <w:rsid w:val="009F0732"/>
    <w:rsid w:val="009F6E3C"/>
    <w:rsid w:val="009F77E0"/>
    <w:rsid w:val="009F79CC"/>
    <w:rsid w:val="00A00DAF"/>
    <w:rsid w:val="00A02BA2"/>
    <w:rsid w:val="00A04D43"/>
    <w:rsid w:val="00A0502E"/>
    <w:rsid w:val="00A059E6"/>
    <w:rsid w:val="00A062F0"/>
    <w:rsid w:val="00A063E4"/>
    <w:rsid w:val="00A071DC"/>
    <w:rsid w:val="00A0781B"/>
    <w:rsid w:val="00A109FB"/>
    <w:rsid w:val="00A11BA6"/>
    <w:rsid w:val="00A11BB2"/>
    <w:rsid w:val="00A11E72"/>
    <w:rsid w:val="00A11F32"/>
    <w:rsid w:val="00A12073"/>
    <w:rsid w:val="00A1279F"/>
    <w:rsid w:val="00A12CB9"/>
    <w:rsid w:val="00A154E0"/>
    <w:rsid w:val="00A159D0"/>
    <w:rsid w:val="00A15C4B"/>
    <w:rsid w:val="00A15C77"/>
    <w:rsid w:val="00A175BA"/>
    <w:rsid w:val="00A17B09"/>
    <w:rsid w:val="00A2032C"/>
    <w:rsid w:val="00A21657"/>
    <w:rsid w:val="00A22A34"/>
    <w:rsid w:val="00A24928"/>
    <w:rsid w:val="00A24962"/>
    <w:rsid w:val="00A26B41"/>
    <w:rsid w:val="00A308C4"/>
    <w:rsid w:val="00A30BB3"/>
    <w:rsid w:val="00A321C3"/>
    <w:rsid w:val="00A32EE0"/>
    <w:rsid w:val="00A3471C"/>
    <w:rsid w:val="00A36AA5"/>
    <w:rsid w:val="00A403F3"/>
    <w:rsid w:val="00A405BC"/>
    <w:rsid w:val="00A416EE"/>
    <w:rsid w:val="00A438A8"/>
    <w:rsid w:val="00A44ACB"/>
    <w:rsid w:val="00A4561A"/>
    <w:rsid w:val="00A466BA"/>
    <w:rsid w:val="00A46CDF"/>
    <w:rsid w:val="00A4772D"/>
    <w:rsid w:val="00A50070"/>
    <w:rsid w:val="00A51929"/>
    <w:rsid w:val="00A53DE4"/>
    <w:rsid w:val="00A5467A"/>
    <w:rsid w:val="00A56A9F"/>
    <w:rsid w:val="00A611C9"/>
    <w:rsid w:val="00A6271C"/>
    <w:rsid w:val="00A640E3"/>
    <w:rsid w:val="00A6460C"/>
    <w:rsid w:val="00A649F5"/>
    <w:rsid w:val="00A70487"/>
    <w:rsid w:val="00A71DCA"/>
    <w:rsid w:val="00A725BB"/>
    <w:rsid w:val="00A76190"/>
    <w:rsid w:val="00A76802"/>
    <w:rsid w:val="00A81897"/>
    <w:rsid w:val="00A81D2C"/>
    <w:rsid w:val="00A8299D"/>
    <w:rsid w:val="00A8318E"/>
    <w:rsid w:val="00A83884"/>
    <w:rsid w:val="00A87938"/>
    <w:rsid w:val="00A920B4"/>
    <w:rsid w:val="00A92B02"/>
    <w:rsid w:val="00A92D4A"/>
    <w:rsid w:val="00A93496"/>
    <w:rsid w:val="00AA1865"/>
    <w:rsid w:val="00AA199E"/>
    <w:rsid w:val="00AA66BA"/>
    <w:rsid w:val="00AA79B2"/>
    <w:rsid w:val="00AB0622"/>
    <w:rsid w:val="00AB12F9"/>
    <w:rsid w:val="00AB1533"/>
    <w:rsid w:val="00AB27D3"/>
    <w:rsid w:val="00AB433A"/>
    <w:rsid w:val="00AB4A1C"/>
    <w:rsid w:val="00AB50FA"/>
    <w:rsid w:val="00AB654A"/>
    <w:rsid w:val="00AC130E"/>
    <w:rsid w:val="00AC23C0"/>
    <w:rsid w:val="00AC4031"/>
    <w:rsid w:val="00AC41FE"/>
    <w:rsid w:val="00AC474E"/>
    <w:rsid w:val="00AC4F0E"/>
    <w:rsid w:val="00AC50FE"/>
    <w:rsid w:val="00AC62C0"/>
    <w:rsid w:val="00AC75AE"/>
    <w:rsid w:val="00AD093E"/>
    <w:rsid w:val="00AD0D09"/>
    <w:rsid w:val="00AD24B2"/>
    <w:rsid w:val="00AD2D75"/>
    <w:rsid w:val="00AD32FE"/>
    <w:rsid w:val="00AD4712"/>
    <w:rsid w:val="00AD60E0"/>
    <w:rsid w:val="00AD61E2"/>
    <w:rsid w:val="00AD7C41"/>
    <w:rsid w:val="00AE3BDC"/>
    <w:rsid w:val="00AE3C3F"/>
    <w:rsid w:val="00AE4D33"/>
    <w:rsid w:val="00AF0775"/>
    <w:rsid w:val="00AF0860"/>
    <w:rsid w:val="00AF167D"/>
    <w:rsid w:val="00AF2A55"/>
    <w:rsid w:val="00AF4F5D"/>
    <w:rsid w:val="00AF556E"/>
    <w:rsid w:val="00AF5E18"/>
    <w:rsid w:val="00B00481"/>
    <w:rsid w:val="00B02546"/>
    <w:rsid w:val="00B02EAF"/>
    <w:rsid w:val="00B10B28"/>
    <w:rsid w:val="00B2032F"/>
    <w:rsid w:val="00B21A2A"/>
    <w:rsid w:val="00B21E11"/>
    <w:rsid w:val="00B22025"/>
    <w:rsid w:val="00B235E2"/>
    <w:rsid w:val="00B24A59"/>
    <w:rsid w:val="00B24F07"/>
    <w:rsid w:val="00B25E1F"/>
    <w:rsid w:val="00B2601F"/>
    <w:rsid w:val="00B26117"/>
    <w:rsid w:val="00B268F4"/>
    <w:rsid w:val="00B27805"/>
    <w:rsid w:val="00B3094B"/>
    <w:rsid w:val="00B32C27"/>
    <w:rsid w:val="00B32E22"/>
    <w:rsid w:val="00B32FCD"/>
    <w:rsid w:val="00B33386"/>
    <w:rsid w:val="00B356A9"/>
    <w:rsid w:val="00B36067"/>
    <w:rsid w:val="00B37313"/>
    <w:rsid w:val="00B37CE7"/>
    <w:rsid w:val="00B4079C"/>
    <w:rsid w:val="00B462EF"/>
    <w:rsid w:val="00B47534"/>
    <w:rsid w:val="00B47860"/>
    <w:rsid w:val="00B50A24"/>
    <w:rsid w:val="00B5202E"/>
    <w:rsid w:val="00B526F5"/>
    <w:rsid w:val="00B54731"/>
    <w:rsid w:val="00B54B8B"/>
    <w:rsid w:val="00B56A22"/>
    <w:rsid w:val="00B56D07"/>
    <w:rsid w:val="00B57F8C"/>
    <w:rsid w:val="00B6144A"/>
    <w:rsid w:val="00B61ABD"/>
    <w:rsid w:val="00B66167"/>
    <w:rsid w:val="00B67F98"/>
    <w:rsid w:val="00B706EE"/>
    <w:rsid w:val="00B7134D"/>
    <w:rsid w:val="00B71AF1"/>
    <w:rsid w:val="00B72986"/>
    <w:rsid w:val="00B73877"/>
    <w:rsid w:val="00B73EA1"/>
    <w:rsid w:val="00B7523F"/>
    <w:rsid w:val="00B7561E"/>
    <w:rsid w:val="00B822A9"/>
    <w:rsid w:val="00B82764"/>
    <w:rsid w:val="00B8339E"/>
    <w:rsid w:val="00B834D6"/>
    <w:rsid w:val="00B8679E"/>
    <w:rsid w:val="00B86994"/>
    <w:rsid w:val="00B86DEA"/>
    <w:rsid w:val="00B87375"/>
    <w:rsid w:val="00B9059F"/>
    <w:rsid w:val="00B97933"/>
    <w:rsid w:val="00BA0652"/>
    <w:rsid w:val="00BA1EE0"/>
    <w:rsid w:val="00BA255D"/>
    <w:rsid w:val="00BA50F7"/>
    <w:rsid w:val="00BA5291"/>
    <w:rsid w:val="00BA59F8"/>
    <w:rsid w:val="00BA7776"/>
    <w:rsid w:val="00BA786E"/>
    <w:rsid w:val="00BB0034"/>
    <w:rsid w:val="00BB3B34"/>
    <w:rsid w:val="00BB5379"/>
    <w:rsid w:val="00BB59B5"/>
    <w:rsid w:val="00BB7E26"/>
    <w:rsid w:val="00BC1D5F"/>
    <w:rsid w:val="00BC1EE5"/>
    <w:rsid w:val="00BC26F9"/>
    <w:rsid w:val="00BC2868"/>
    <w:rsid w:val="00BC3C8B"/>
    <w:rsid w:val="00BC5FDA"/>
    <w:rsid w:val="00BC6538"/>
    <w:rsid w:val="00BC6F47"/>
    <w:rsid w:val="00BD1536"/>
    <w:rsid w:val="00BD1562"/>
    <w:rsid w:val="00BD3DEE"/>
    <w:rsid w:val="00BD4C29"/>
    <w:rsid w:val="00BD4FD0"/>
    <w:rsid w:val="00BD5017"/>
    <w:rsid w:val="00BD5230"/>
    <w:rsid w:val="00BD683D"/>
    <w:rsid w:val="00BD758E"/>
    <w:rsid w:val="00BD7A14"/>
    <w:rsid w:val="00BE08AA"/>
    <w:rsid w:val="00BE1795"/>
    <w:rsid w:val="00BE1BD6"/>
    <w:rsid w:val="00BE2F94"/>
    <w:rsid w:val="00BE39F7"/>
    <w:rsid w:val="00BE5A00"/>
    <w:rsid w:val="00BE5D3C"/>
    <w:rsid w:val="00BF0066"/>
    <w:rsid w:val="00BF1420"/>
    <w:rsid w:val="00BF20E3"/>
    <w:rsid w:val="00BF24D4"/>
    <w:rsid w:val="00BF59B8"/>
    <w:rsid w:val="00BF6510"/>
    <w:rsid w:val="00C01DCE"/>
    <w:rsid w:val="00C026F5"/>
    <w:rsid w:val="00C02909"/>
    <w:rsid w:val="00C02CE2"/>
    <w:rsid w:val="00C02DB6"/>
    <w:rsid w:val="00C03D46"/>
    <w:rsid w:val="00C041F2"/>
    <w:rsid w:val="00C04ADA"/>
    <w:rsid w:val="00C05270"/>
    <w:rsid w:val="00C05439"/>
    <w:rsid w:val="00C06539"/>
    <w:rsid w:val="00C06948"/>
    <w:rsid w:val="00C0795C"/>
    <w:rsid w:val="00C10CDA"/>
    <w:rsid w:val="00C10E12"/>
    <w:rsid w:val="00C11331"/>
    <w:rsid w:val="00C1191A"/>
    <w:rsid w:val="00C127EF"/>
    <w:rsid w:val="00C143C7"/>
    <w:rsid w:val="00C14BDB"/>
    <w:rsid w:val="00C164E2"/>
    <w:rsid w:val="00C17E57"/>
    <w:rsid w:val="00C2008B"/>
    <w:rsid w:val="00C230C4"/>
    <w:rsid w:val="00C23468"/>
    <w:rsid w:val="00C24068"/>
    <w:rsid w:val="00C27ECB"/>
    <w:rsid w:val="00C32CA2"/>
    <w:rsid w:val="00C34039"/>
    <w:rsid w:val="00C422F6"/>
    <w:rsid w:val="00C43433"/>
    <w:rsid w:val="00C4468C"/>
    <w:rsid w:val="00C44A40"/>
    <w:rsid w:val="00C5148B"/>
    <w:rsid w:val="00C52EDD"/>
    <w:rsid w:val="00C54551"/>
    <w:rsid w:val="00C56948"/>
    <w:rsid w:val="00C5695E"/>
    <w:rsid w:val="00C56AFF"/>
    <w:rsid w:val="00C572A5"/>
    <w:rsid w:val="00C60787"/>
    <w:rsid w:val="00C64370"/>
    <w:rsid w:val="00C651C5"/>
    <w:rsid w:val="00C67C9C"/>
    <w:rsid w:val="00C70919"/>
    <w:rsid w:val="00C70D0F"/>
    <w:rsid w:val="00C722DA"/>
    <w:rsid w:val="00C723CC"/>
    <w:rsid w:val="00C76A57"/>
    <w:rsid w:val="00C77127"/>
    <w:rsid w:val="00C77547"/>
    <w:rsid w:val="00C81C10"/>
    <w:rsid w:val="00C82CC1"/>
    <w:rsid w:val="00C8350A"/>
    <w:rsid w:val="00C83B7A"/>
    <w:rsid w:val="00C84C51"/>
    <w:rsid w:val="00C8627A"/>
    <w:rsid w:val="00C873A8"/>
    <w:rsid w:val="00C875EE"/>
    <w:rsid w:val="00C87FBE"/>
    <w:rsid w:val="00C9024F"/>
    <w:rsid w:val="00C9033E"/>
    <w:rsid w:val="00C910F6"/>
    <w:rsid w:val="00C92018"/>
    <w:rsid w:val="00C936D7"/>
    <w:rsid w:val="00C937C7"/>
    <w:rsid w:val="00C93823"/>
    <w:rsid w:val="00C93924"/>
    <w:rsid w:val="00C941E4"/>
    <w:rsid w:val="00C944B3"/>
    <w:rsid w:val="00C95190"/>
    <w:rsid w:val="00CA19DF"/>
    <w:rsid w:val="00CA3D9B"/>
    <w:rsid w:val="00CA4564"/>
    <w:rsid w:val="00CA54A0"/>
    <w:rsid w:val="00CA582D"/>
    <w:rsid w:val="00CA5BF1"/>
    <w:rsid w:val="00CA6252"/>
    <w:rsid w:val="00CA75D3"/>
    <w:rsid w:val="00CB1BE8"/>
    <w:rsid w:val="00CB5AF2"/>
    <w:rsid w:val="00CB7C06"/>
    <w:rsid w:val="00CC16C3"/>
    <w:rsid w:val="00CC1A9D"/>
    <w:rsid w:val="00CC30AE"/>
    <w:rsid w:val="00CC45A6"/>
    <w:rsid w:val="00CC5927"/>
    <w:rsid w:val="00CC6525"/>
    <w:rsid w:val="00CC6BA5"/>
    <w:rsid w:val="00CC721E"/>
    <w:rsid w:val="00CD3737"/>
    <w:rsid w:val="00CD478D"/>
    <w:rsid w:val="00CD5037"/>
    <w:rsid w:val="00CD5754"/>
    <w:rsid w:val="00CD64C2"/>
    <w:rsid w:val="00CD67F6"/>
    <w:rsid w:val="00CD6902"/>
    <w:rsid w:val="00CD6C1E"/>
    <w:rsid w:val="00CE1B76"/>
    <w:rsid w:val="00CE22B5"/>
    <w:rsid w:val="00CE3BE5"/>
    <w:rsid w:val="00CE3F69"/>
    <w:rsid w:val="00CE45B4"/>
    <w:rsid w:val="00CE53BB"/>
    <w:rsid w:val="00CE56D9"/>
    <w:rsid w:val="00CE5ACE"/>
    <w:rsid w:val="00CF21CE"/>
    <w:rsid w:val="00CF3F38"/>
    <w:rsid w:val="00CF3F4D"/>
    <w:rsid w:val="00CF65DC"/>
    <w:rsid w:val="00CF6E7F"/>
    <w:rsid w:val="00D00A83"/>
    <w:rsid w:val="00D00EB9"/>
    <w:rsid w:val="00D0143C"/>
    <w:rsid w:val="00D01B6B"/>
    <w:rsid w:val="00D1051E"/>
    <w:rsid w:val="00D111D3"/>
    <w:rsid w:val="00D118BC"/>
    <w:rsid w:val="00D11991"/>
    <w:rsid w:val="00D12154"/>
    <w:rsid w:val="00D173FB"/>
    <w:rsid w:val="00D20BF3"/>
    <w:rsid w:val="00D21F12"/>
    <w:rsid w:val="00D230F0"/>
    <w:rsid w:val="00D234CD"/>
    <w:rsid w:val="00D23D99"/>
    <w:rsid w:val="00D23F93"/>
    <w:rsid w:val="00D24216"/>
    <w:rsid w:val="00D245E5"/>
    <w:rsid w:val="00D25F02"/>
    <w:rsid w:val="00D25FE6"/>
    <w:rsid w:val="00D2666C"/>
    <w:rsid w:val="00D27B66"/>
    <w:rsid w:val="00D33F10"/>
    <w:rsid w:val="00D34022"/>
    <w:rsid w:val="00D344CA"/>
    <w:rsid w:val="00D36A09"/>
    <w:rsid w:val="00D40780"/>
    <w:rsid w:val="00D43340"/>
    <w:rsid w:val="00D455B9"/>
    <w:rsid w:val="00D45974"/>
    <w:rsid w:val="00D47973"/>
    <w:rsid w:val="00D50253"/>
    <w:rsid w:val="00D5046A"/>
    <w:rsid w:val="00D54804"/>
    <w:rsid w:val="00D5507C"/>
    <w:rsid w:val="00D551D0"/>
    <w:rsid w:val="00D5586B"/>
    <w:rsid w:val="00D574F0"/>
    <w:rsid w:val="00D57C21"/>
    <w:rsid w:val="00D612AB"/>
    <w:rsid w:val="00D614D7"/>
    <w:rsid w:val="00D6173F"/>
    <w:rsid w:val="00D6505E"/>
    <w:rsid w:val="00D657E9"/>
    <w:rsid w:val="00D659E2"/>
    <w:rsid w:val="00D66671"/>
    <w:rsid w:val="00D67391"/>
    <w:rsid w:val="00D67B02"/>
    <w:rsid w:val="00D7306A"/>
    <w:rsid w:val="00D7500D"/>
    <w:rsid w:val="00D755B9"/>
    <w:rsid w:val="00D75609"/>
    <w:rsid w:val="00D76128"/>
    <w:rsid w:val="00D761E1"/>
    <w:rsid w:val="00D77FAA"/>
    <w:rsid w:val="00D81701"/>
    <w:rsid w:val="00D8311C"/>
    <w:rsid w:val="00D83722"/>
    <w:rsid w:val="00D84065"/>
    <w:rsid w:val="00D86DCF"/>
    <w:rsid w:val="00D9023E"/>
    <w:rsid w:val="00D90CAD"/>
    <w:rsid w:val="00D92310"/>
    <w:rsid w:val="00D933CB"/>
    <w:rsid w:val="00D9340D"/>
    <w:rsid w:val="00D93D0B"/>
    <w:rsid w:val="00D93F42"/>
    <w:rsid w:val="00D97A01"/>
    <w:rsid w:val="00DA1316"/>
    <w:rsid w:val="00DA1C50"/>
    <w:rsid w:val="00DA27EB"/>
    <w:rsid w:val="00DA3CB8"/>
    <w:rsid w:val="00DA6FAA"/>
    <w:rsid w:val="00DA77AE"/>
    <w:rsid w:val="00DA7C61"/>
    <w:rsid w:val="00DB0843"/>
    <w:rsid w:val="00DB1ED1"/>
    <w:rsid w:val="00DB2F90"/>
    <w:rsid w:val="00DB3832"/>
    <w:rsid w:val="00DB396B"/>
    <w:rsid w:val="00DB3D9E"/>
    <w:rsid w:val="00DC1DDA"/>
    <w:rsid w:val="00DC2300"/>
    <w:rsid w:val="00DC48CC"/>
    <w:rsid w:val="00DC5219"/>
    <w:rsid w:val="00DC6A29"/>
    <w:rsid w:val="00DC75EA"/>
    <w:rsid w:val="00DD2E9B"/>
    <w:rsid w:val="00DD3228"/>
    <w:rsid w:val="00DD39D5"/>
    <w:rsid w:val="00DD4D07"/>
    <w:rsid w:val="00DD611D"/>
    <w:rsid w:val="00DD7CEF"/>
    <w:rsid w:val="00DE0316"/>
    <w:rsid w:val="00DE136F"/>
    <w:rsid w:val="00DE2A2D"/>
    <w:rsid w:val="00DE3294"/>
    <w:rsid w:val="00DF2115"/>
    <w:rsid w:val="00DF30C8"/>
    <w:rsid w:val="00DF35C2"/>
    <w:rsid w:val="00DF38EB"/>
    <w:rsid w:val="00E04A8A"/>
    <w:rsid w:val="00E04FF1"/>
    <w:rsid w:val="00E073F4"/>
    <w:rsid w:val="00E119FB"/>
    <w:rsid w:val="00E11B23"/>
    <w:rsid w:val="00E11DFD"/>
    <w:rsid w:val="00E123C9"/>
    <w:rsid w:val="00E12C1C"/>
    <w:rsid w:val="00E13F8F"/>
    <w:rsid w:val="00E140F0"/>
    <w:rsid w:val="00E175C2"/>
    <w:rsid w:val="00E203C6"/>
    <w:rsid w:val="00E20920"/>
    <w:rsid w:val="00E21EE1"/>
    <w:rsid w:val="00E22C33"/>
    <w:rsid w:val="00E22D76"/>
    <w:rsid w:val="00E22F25"/>
    <w:rsid w:val="00E2448C"/>
    <w:rsid w:val="00E25676"/>
    <w:rsid w:val="00E25EEB"/>
    <w:rsid w:val="00E27642"/>
    <w:rsid w:val="00E2792B"/>
    <w:rsid w:val="00E27DCF"/>
    <w:rsid w:val="00E334B5"/>
    <w:rsid w:val="00E3570F"/>
    <w:rsid w:val="00E36B14"/>
    <w:rsid w:val="00E36C1A"/>
    <w:rsid w:val="00E37B65"/>
    <w:rsid w:val="00E37C01"/>
    <w:rsid w:val="00E40A7F"/>
    <w:rsid w:val="00E41E58"/>
    <w:rsid w:val="00E421BC"/>
    <w:rsid w:val="00E42A9F"/>
    <w:rsid w:val="00E471EF"/>
    <w:rsid w:val="00E507D1"/>
    <w:rsid w:val="00E50AA5"/>
    <w:rsid w:val="00E51B00"/>
    <w:rsid w:val="00E52B80"/>
    <w:rsid w:val="00E53568"/>
    <w:rsid w:val="00E55867"/>
    <w:rsid w:val="00E56DE2"/>
    <w:rsid w:val="00E5743D"/>
    <w:rsid w:val="00E5759A"/>
    <w:rsid w:val="00E63D80"/>
    <w:rsid w:val="00E65B82"/>
    <w:rsid w:val="00E66673"/>
    <w:rsid w:val="00E673CA"/>
    <w:rsid w:val="00E73527"/>
    <w:rsid w:val="00E76A44"/>
    <w:rsid w:val="00E76C9C"/>
    <w:rsid w:val="00E7746A"/>
    <w:rsid w:val="00E81F4D"/>
    <w:rsid w:val="00E839A7"/>
    <w:rsid w:val="00E867FB"/>
    <w:rsid w:val="00E87918"/>
    <w:rsid w:val="00E91005"/>
    <w:rsid w:val="00E919CD"/>
    <w:rsid w:val="00EA0002"/>
    <w:rsid w:val="00EA1A62"/>
    <w:rsid w:val="00EA1AE7"/>
    <w:rsid w:val="00EA2714"/>
    <w:rsid w:val="00EA5414"/>
    <w:rsid w:val="00EA7952"/>
    <w:rsid w:val="00EB08BD"/>
    <w:rsid w:val="00EB138F"/>
    <w:rsid w:val="00EB2534"/>
    <w:rsid w:val="00EB2CB2"/>
    <w:rsid w:val="00EB3799"/>
    <w:rsid w:val="00EB4141"/>
    <w:rsid w:val="00EB4202"/>
    <w:rsid w:val="00EB712C"/>
    <w:rsid w:val="00EC36AC"/>
    <w:rsid w:val="00EC38C7"/>
    <w:rsid w:val="00EC3DB5"/>
    <w:rsid w:val="00EC57F4"/>
    <w:rsid w:val="00EC63D1"/>
    <w:rsid w:val="00EC6833"/>
    <w:rsid w:val="00EC6BF5"/>
    <w:rsid w:val="00EC7017"/>
    <w:rsid w:val="00ED0BA2"/>
    <w:rsid w:val="00ED3C5E"/>
    <w:rsid w:val="00ED3D7B"/>
    <w:rsid w:val="00ED5347"/>
    <w:rsid w:val="00ED5804"/>
    <w:rsid w:val="00ED681A"/>
    <w:rsid w:val="00EE0A30"/>
    <w:rsid w:val="00EE0D5F"/>
    <w:rsid w:val="00EE1CE4"/>
    <w:rsid w:val="00EE2405"/>
    <w:rsid w:val="00EE27DB"/>
    <w:rsid w:val="00EE2A94"/>
    <w:rsid w:val="00EE5AD9"/>
    <w:rsid w:val="00EE6D4E"/>
    <w:rsid w:val="00EF0328"/>
    <w:rsid w:val="00EF1435"/>
    <w:rsid w:val="00EF1973"/>
    <w:rsid w:val="00EF50AA"/>
    <w:rsid w:val="00F0061F"/>
    <w:rsid w:val="00F00B25"/>
    <w:rsid w:val="00F01C12"/>
    <w:rsid w:val="00F02CF3"/>
    <w:rsid w:val="00F04910"/>
    <w:rsid w:val="00F04AC4"/>
    <w:rsid w:val="00F0501F"/>
    <w:rsid w:val="00F05619"/>
    <w:rsid w:val="00F05F51"/>
    <w:rsid w:val="00F0606F"/>
    <w:rsid w:val="00F104EC"/>
    <w:rsid w:val="00F13A8D"/>
    <w:rsid w:val="00F14575"/>
    <w:rsid w:val="00F14EEC"/>
    <w:rsid w:val="00F1567E"/>
    <w:rsid w:val="00F1572C"/>
    <w:rsid w:val="00F16A9B"/>
    <w:rsid w:val="00F16CE0"/>
    <w:rsid w:val="00F2006F"/>
    <w:rsid w:val="00F21B15"/>
    <w:rsid w:val="00F23583"/>
    <w:rsid w:val="00F31C43"/>
    <w:rsid w:val="00F34DF7"/>
    <w:rsid w:val="00F418F7"/>
    <w:rsid w:val="00F426DF"/>
    <w:rsid w:val="00F4299B"/>
    <w:rsid w:val="00F42C5C"/>
    <w:rsid w:val="00F460F6"/>
    <w:rsid w:val="00F469F9"/>
    <w:rsid w:val="00F51965"/>
    <w:rsid w:val="00F5230A"/>
    <w:rsid w:val="00F52E3A"/>
    <w:rsid w:val="00F5426A"/>
    <w:rsid w:val="00F56FCC"/>
    <w:rsid w:val="00F572AB"/>
    <w:rsid w:val="00F57E3B"/>
    <w:rsid w:val="00F6076E"/>
    <w:rsid w:val="00F63DCB"/>
    <w:rsid w:val="00F640C7"/>
    <w:rsid w:val="00F7022D"/>
    <w:rsid w:val="00F721A0"/>
    <w:rsid w:val="00F72E85"/>
    <w:rsid w:val="00F735B0"/>
    <w:rsid w:val="00F7377C"/>
    <w:rsid w:val="00F74AE7"/>
    <w:rsid w:val="00F75C75"/>
    <w:rsid w:val="00F7613A"/>
    <w:rsid w:val="00F76C7C"/>
    <w:rsid w:val="00F828D7"/>
    <w:rsid w:val="00F8327F"/>
    <w:rsid w:val="00F8523E"/>
    <w:rsid w:val="00F865A6"/>
    <w:rsid w:val="00F869CF"/>
    <w:rsid w:val="00F900D6"/>
    <w:rsid w:val="00F9100E"/>
    <w:rsid w:val="00F927B0"/>
    <w:rsid w:val="00F93C58"/>
    <w:rsid w:val="00F95B92"/>
    <w:rsid w:val="00F96683"/>
    <w:rsid w:val="00F97756"/>
    <w:rsid w:val="00FA0C27"/>
    <w:rsid w:val="00FA3064"/>
    <w:rsid w:val="00FA590D"/>
    <w:rsid w:val="00FA5AFC"/>
    <w:rsid w:val="00FB0BAC"/>
    <w:rsid w:val="00FB53C2"/>
    <w:rsid w:val="00FB77FD"/>
    <w:rsid w:val="00FC13AA"/>
    <w:rsid w:val="00FC166B"/>
    <w:rsid w:val="00FC20E3"/>
    <w:rsid w:val="00FC2848"/>
    <w:rsid w:val="00FC409C"/>
    <w:rsid w:val="00FC479E"/>
    <w:rsid w:val="00FC5FE7"/>
    <w:rsid w:val="00FC7C54"/>
    <w:rsid w:val="00FD2489"/>
    <w:rsid w:val="00FD3A31"/>
    <w:rsid w:val="00FD4093"/>
    <w:rsid w:val="00FD40A9"/>
    <w:rsid w:val="00FD5E75"/>
    <w:rsid w:val="00FD691D"/>
    <w:rsid w:val="00FD7AA7"/>
    <w:rsid w:val="00FD7AF3"/>
    <w:rsid w:val="00FE14CA"/>
    <w:rsid w:val="00FE16C9"/>
    <w:rsid w:val="00FE1BDF"/>
    <w:rsid w:val="00FE1C55"/>
    <w:rsid w:val="00FE27A0"/>
    <w:rsid w:val="00FE27CD"/>
    <w:rsid w:val="00FF061D"/>
    <w:rsid w:val="00FF1B55"/>
    <w:rsid w:val="00FF2AF3"/>
    <w:rsid w:val="00FF3CBE"/>
    <w:rsid w:val="00FF557E"/>
    <w:rsid w:val="00FF75DD"/>
    <w:rsid w:val="00FF7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DCF"/>
    <w:pPr>
      <w:widowControl w:val="0"/>
      <w:autoSpaceDE w:val="0"/>
      <w:autoSpaceDN w:val="0"/>
      <w:spacing w:before="120" w:line="240" w:lineRule="atLeast"/>
    </w:pPr>
    <w:rPr>
      <w:rFonts w:ascii="Tahoma" w:hAnsi="Tahoma"/>
      <w:snapToGrid w:val="0"/>
      <w:lang w:eastAsia="en-US"/>
    </w:rPr>
  </w:style>
  <w:style w:type="paragraph" w:styleId="Ttulo1">
    <w:name w:val="heading 1"/>
    <w:basedOn w:val="Normal"/>
    <w:next w:val="Normal"/>
    <w:link w:val="Ttulo1Char"/>
    <w:qFormat/>
    <w:rsid w:val="0057495C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720" w:hanging="720"/>
      <w:outlineLvl w:val="0"/>
    </w:pPr>
    <w:rPr>
      <w:b/>
      <w:bCs/>
      <w:sz w:val="28"/>
    </w:rPr>
  </w:style>
  <w:style w:type="paragraph" w:styleId="Ttulo2">
    <w:name w:val="heading 2"/>
    <w:basedOn w:val="Ttulo1"/>
    <w:next w:val="Normal"/>
    <w:qFormat/>
    <w:rsid w:val="00EA2714"/>
    <w:pPr>
      <w:numPr>
        <w:ilvl w:val="1"/>
      </w:numPr>
      <w:pBdr>
        <w:top w:val="none" w:sz="0" w:space="0" w:color="auto"/>
        <w:left w:val="none" w:sz="0" w:space="0" w:color="auto"/>
        <w:right w:val="none" w:sz="0" w:space="0" w:color="auto"/>
      </w:pBdr>
      <w:spacing w:before="240" w:after="120"/>
      <w:outlineLvl w:val="1"/>
    </w:pPr>
    <w:rPr>
      <w:sz w:val="24"/>
    </w:rPr>
  </w:style>
  <w:style w:type="paragraph" w:styleId="Ttulo3">
    <w:name w:val="heading 3"/>
    <w:basedOn w:val="Ttulo1"/>
    <w:next w:val="Normal"/>
    <w:link w:val="Ttulo3Char"/>
    <w:qFormat/>
    <w:rsid w:val="00FC409C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C409C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C409C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C409C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C40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C409C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C409C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C409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C409C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C409C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FC409C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07689F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FC409C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FC409C"/>
    <w:pPr>
      <w:tabs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rsid w:val="00FC409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C409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C409C"/>
  </w:style>
  <w:style w:type="paragraph" w:customStyle="1" w:styleId="MainTitle">
    <w:name w:val="Main Title"/>
    <w:basedOn w:val="Normal"/>
    <w:rsid w:val="00FC409C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FC409C"/>
    <w:pPr>
      <w:ind w:left="720" w:hanging="432"/>
    </w:pPr>
  </w:style>
  <w:style w:type="paragraph" w:customStyle="1" w:styleId="Tabletext">
    <w:name w:val="Tabletext"/>
    <w:basedOn w:val="Normal"/>
    <w:rsid w:val="00FC409C"/>
    <w:pPr>
      <w:keepLines/>
      <w:spacing w:after="120"/>
    </w:pPr>
  </w:style>
  <w:style w:type="paragraph" w:styleId="Corpodetexto">
    <w:name w:val="Body Text"/>
    <w:basedOn w:val="Normal"/>
    <w:semiHidden/>
    <w:rsid w:val="00FC409C"/>
    <w:pPr>
      <w:keepLines/>
      <w:spacing w:after="120"/>
      <w:ind w:left="720"/>
    </w:pPr>
  </w:style>
  <w:style w:type="paragraph" w:customStyle="1" w:styleId="Bullet2">
    <w:name w:val="Bullet2"/>
    <w:basedOn w:val="Normal"/>
    <w:rsid w:val="00FC409C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C409C"/>
    <w:pPr>
      <w:shd w:val="clear" w:color="auto" w:fill="000080"/>
    </w:pPr>
  </w:style>
  <w:style w:type="character" w:styleId="Refdenotaderodap">
    <w:name w:val="footnote reference"/>
    <w:semiHidden/>
    <w:rsid w:val="00FC409C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C409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FC409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C409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C409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C409C"/>
    <w:pPr>
      <w:ind w:left="600"/>
    </w:pPr>
  </w:style>
  <w:style w:type="paragraph" w:styleId="Sumrio5">
    <w:name w:val="toc 5"/>
    <w:basedOn w:val="Normal"/>
    <w:next w:val="Normal"/>
    <w:autoRedefine/>
    <w:semiHidden/>
    <w:rsid w:val="00FC409C"/>
    <w:pPr>
      <w:ind w:left="800"/>
    </w:pPr>
  </w:style>
  <w:style w:type="paragraph" w:styleId="Sumrio6">
    <w:name w:val="toc 6"/>
    <w:basedOn w:val="Normal"/>
    <w:next w:val="Normal"/>
    <w:autoRedefine/>
    <w:semiHidden/>
    <w:rsid w:val="00FC409C"/>
    <w:pPr>
      <w:ind w:left="1000"/>
    </w:pPr>
  </w:style>
  <w:style w:type="paragraph" w:styleId="Sumrio7">
    <w:name w:val="toc 7"/>
    <w:basedOn w:val="Normal"/>
    <w:next w:val="Normal"/>
    <w:autoRedefine/>
    <w:semiHidden/>
    <w:rsid w:val="00FC409C"/>
    <w:pPr>
      <w:ind w:left="1200"/>
    </w:pPr>
  </w:style>
  <w:style w:type="paragraph" w:styleId="Sumrio8">
    <w:name w:val="toc 8"/>
    <w:basedOn w:val="Normal"/>
    <w:next w:val="Normal"/>
    <w:autoRedefine/>
    <w:semiHidden/>
    <w:rsid w:val="00FC409C"/>
    <w:pPr>
      <w:ind w:left="1400"/>
    </w:pPr>
  </w:style>
  <w:style w:type="paragraph" w:styleId="Sumrio9">
    <w:name w:val="toc 9"/>
    <w:basedOn w:val="Normal"/>
    <w:next w:val="Normal"/>
    <w:autoRedefine/>
    <w:semiHidden/>
    <w:rsid w:val="00FC409C"/>
    <w:pPr>
      <w:ind w:left="1600"/>
    </w:pPr>
  </w:style>
  <w:style w:type="paragraph" w:styleId="Recuodecorpodetexto">
    <w:name w:val="Body Text Indent"/>
    <w:basedOn w:val="Normal"/>
    <w:semiHidden/>
    <w:rsid w:val="00FC409C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C409C"/>
    <w:pPr>
      <w:widowControl/>
      <w:spacing w:line="240" w:lineRule="auto"/>
      <w:jc w:val="both"/>
    </w:pPr>
  </w:style>
  <w:style w:type="paragraph" w:customStyle="1" w:styleId="Bullet">
    <w:name w:val="Bullet"/>
    <w:basedOn w:val="Normal"/>
    <w:rsid w:val="00FC409C"/>
    <w:pPr>
      <w:widowControl/>
      <w:numPr>
        <w:numId w:val="7"/>
      </w:numPr>
      <w:tabs>
        <w:tab w:val="left" w:pos="720"/>
      </w:tabs>
      <w:spacing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620D2A"/>
    <w:pPr>
      <w:numPr>
        <w:numId w:val="3"/>
      </w:num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FC409C"/>
    <w:rPr>
      <w:color w:val="0000FF"/>
      <w:u w:val="single"/>
    </w:rPr>
  </w:style>
  <w:style w:type="character" w:customStyle="1" w:styleId="tw4winNone">
    <w:name w:val="tw4winNone"/>
    <w:basedOn w:val="Fontepargpadro"/>
    <w:rsid w:val="00FC409C"/>
  </w:style>
  <w:style w:type="character" w:customStyle="1" w:styleId="tw4winExternal">
    <w:name w:val="tw4winExternal"/>
    <w:rsid w:val="00FC409C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FC409C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C409C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C409C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C409C"/>
    <w:rPr>
      <w:color w:val="0000FF"/>
    </w:rPr>
  </w:style>
  <w:style w:type="character" w:customStyle="1" w:styleId="tw4winPopup">
    <w:name w:val="tw4winPopup"/>
    <w:rsid w:val="00FC409C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C409C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C409C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59C3"/>
    <w:pPr>
      <w:spacing w:line="240" w:lineRule="auto"/>
    </w:pPr>
    <w:rPr>
      <w:sz w:val="16"/>
      <w:szCs w:val="16"/>
      <w:lang w:val="en-US"/>
    </w:rPr>
  </w:style>
  <w:style w:type="character" w:customStyle="1" w:styleId="TextodebaloChar">
    <w:name w:val="Texto de balão Char"/>
    <w:link w:val="Textodebalo"/>
    <w:uiPriority w:val="99"/>
    <w:semiHidden/>
    <w:rsid w:val="005E59C3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TituloCasodeUso">
    <w:name w:val="Titulo Caso de Uso"/>
    <w:basedOn w:val="Normal"/>
    <w:rsid w:val="00493273"/>
    <w:pPr>
      <w:widowControl/>
      <w:autoSpaceDE/>
      <w:autoSpaceDN/>
      <w:spacing w:line="240" w:lineRule="auto"/>
      <w:jc w:val="both"/>
    </w:pPr>
    <w:rPr>
      <w:rFonts w:ascii="Arial" w:hAnsi="Arial"/>
      <w:b/>
      <w:snapToGrid/>
      <w:color w:val="FFFFFF"/>
      <w:sz w:val="24"/>
    </w:rPr>
  </w:style>
  <w:style w:type="paragraph" w:customStyle="1" w:styleId="SubTituloCasodeUso">
    <w:name w:val="SubTitulo Caso de Uso"/>
    <w:basedOn w:val="Normal"/>
    <w:rsid w:val="00493273"/>
    <w:pPr>
      <w:widowControl/>
      <w:shd w:val="pct15" w:color="auto" w:fill="FFFFFF"/>
      <w:autoSpaceDE/>
      <w:autoSpaceDN/>
      <w:spacing w:line="240" w:lineRule="auto"/>
      <w:jc w:val="both"/>
    </w:pPr>
    <w:rPr>
      <w:rFonts w:ascii="Arial" w:hAnsi="Arial"/>
      <w:b/>
      <w:snapToGrid/>
    </w:rPr>
  </w:style>
  <w:style w:type="table" w:styleId="Tabelacomgrade">
    <w:name w:val="Table Grid"/>
    <w:basedOn w:val="Tabelanormal"/>
    <w:uiPriority w:val="59"/>
    <w:rsid w:val="003236E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3236E7"/>
    <w:pPr>
      <w:widowControl/>
      <w:autoSpaceDE/>
      <w:autoSpaceDN/>
      <w:spacing w:after="120"/>
      <w:ind w:left="720"/>
    </w:pPr>
    <w:rPr>
      <w:i/>
      <w:iCs/>
      <w:snapToGrid/>
      <w:color w:val="0000FF"/>
      <w:lang w:eastAsia="pt-BR"/>
    </w:rPr>
  </w:style>
  <w:style w:type="character" w:styleId="Refdecomentrio">
    <w:name w:val="annotation reference"/>
    <w:uiPriority w:val="99"/>
    <w:semiHidden/>
    <w:unhideWhenUsed/>
    <w:rsid w:val="001068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0681F"/>
    <w:rPr>
      <w:lang w:val="en-US"/>
    </w:rPr>
  </w:style>
  <w:style w:type="character" w:customStyle="1" w:styleId="TextodecomentrioChar">
    <w:name w:val="Texto de comentário Char"/>
    <w:link w:val="Textodecomentrio"/>
    <w:uiPriority w:val="99"/>
    <w:semiHidden/>
    <w:rsid w:val="0010681F"/>
    <w:rPr>
      <w:snapToGrid w:val="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0681F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10681F"/>
    <w:rPr>
      <w:b/>
      <w:bCs/>
      <w:snapToGrid w:val="0"/>
      <w:lang w:val="en-US" w:eastAsia="en-US"/>
    </w:rPr>
  </w:style>
  <w:style w:type="paragraph" w:styleId="Reviso">
    <w:name w:val="Revision"/>
    <w:hidden/>
    <w:uiPriority w:val="99"/>
    <w:semiHidden/>
    <w:rsid w:val="0010681F"/>
    <w:rPr>
      <w:snapToGrid w:val="0"/>
      <w:lang w:val="en-US" w:eastAsia="en-US"/>
    </w:rPr>
  </w:style>
  <w:style w:type="paragraph" w:customStyle="1" w:styleId="Corpodetexto2esquerda">
    <w:name w:val="Corpo de texto 2 + À esquerda"/>
    <w:basedOn w:val="Corpodetexto2"/>
    <w:link w:val="Corpodetexto2esquerdaChar"/>
    <w:rsid w:val="00B3094B"/>
    <w:pPr>
      <w:numPr>
        <w:ilvl w:val="2"/>
        <w:numId w:val="4"/>
      </w:numPr>
    </w:pPr>
  </w:style>
  <w:style w:type="character" w:customStyle="1" w:styleId="Ttulo3Char">
    <w:name w:val="Título 3 Char"/>
    <w:link w:val="Ttulo3"/>
    <w:rsid w:val="00B3094B"/>
    <w:rPr>
      <w:rFonts w:ascii="Tahoma" w:hAnsi="Tahoma"/>
      <w:i/>
      <w:iCs/>
      <w:snapToGrid w:val="0"/>
      <w:sz w:val="28"/>
      <w:lang w:eastAsia="en-US"/>
    </w:rPr>
  </w:style>
  <w:style w:type="paragraph" w:customStyle="1" w:styleId="Ttulo3esquerdaNoNegrito">
    <w:name w:val="Título 3 + À esquerda + Não Negrito"/>
    <w:basedOn w:val="Corpodetexto2"/>
    <w:link w:val="Ttulo3esquerdaNoNegritoChar"/>
    <w:rsid w:val="00B3094B"/>
    <w:pPr>
      <w:jc w:val="both"/>
    </w:pPr>
  </w:style>
  <w:style w:type="character" w:customStyle="1" w:styleId="Ttulo3esquerdaNoNegritoChar">
    <w:name w:val="Título 3 + À esquerda + Não Negrito Char"/>
    <w:link w:val="Ttulo3esquerdaNoNegrito"/>
    <w:rsid w:val="00B3094B"/>
    <w:rPr>
      <w:snapToGrid w:val="0"/>
      <w:lang w:val="pt-BR" w:eastAsia="en-US" w:bidi="ar-SA"/>
    </w:rPr>
  </w:style>
  <w:style w:type="character" w:customStyle="1" w:styleId="Corpodetexto2esquerdaChar">
    <w:name w:val="Corpo de texto 2 + À esquerda Char"/>
    <w:link w:val="Corpodetexto2esquerda"/>
    <w:rsid w:val="00B3094B"/>
    <w:rPr>
      <w:rFonts w:ascii="Tahoma" w:hAnsi="Tahoma"/>
      <w:snapToGrid w:val="0"/>
      <w:lang w:eastAsia="en-US"/>
    </w:rPr>
  </w:style>
  <w:style w:type="paragraph" w:styleId="Corpodetexto2">
    <w:name w:val="Body Text 2"/>
    <w:basedOn w:val="Normal"/>
    <w:rsid w:val="00B3094B"/>
    <w:pPr>
      <w:spacing w:after="120" w:line="480" w:lineRule="auto"/>
    </w:pPr>
  </w:style>
  <w:style w:type="paragraph" w:customStyle="1" w:styleId="Corpodetexto2esquerdaArial">
    <w:name w:val="Corpo de texto 2 + À esquerda + Arial"/>
    <w:aliases w:val="Justificado"/>
    <w:basedOn w:val="Corpodetexto2esquerda"/>
    <w:link w:val="Corpodetexto2esquerdaArialJustificadoCharChar"/>
    <w:rsid w:val="00BE5A00"/>
    <w:pPr>
      <w:numPr>
        <w:numId w:val="2"/>
      </w:numPr>
      <w:spacing w:after="0" w:line="240" w:lineRule="auto"/>
    </w:pPr>
    <w:rPr>
      <w:rFonts w:ascii="Arial" w:hAnsi="Arial" w:cs="Arial"/>
    </w:rPr>
  </w:style>
  <w:style w:type="character" w:customStyle="1" w:styleId="Corpodetexto2esquerdaArialJustificadoCharChar">
    <w:name w:val="Corpo de texto 2 + À esquerda + Arial;Justificado Char Char"/>
    <w:link w:val="Corpodetexto2esquerdaArial"/>
    <w:rsid w:val="00BE5A00"/>
    <w:rPr>
      <w:rFonts w:ascii="Arial" w:hAnsi="Arial" w:cs="Arial"/>
      <w:snapToGrid w:val="0"/>
      <w:lang w:eastAsia="en-US"/>
    </w:rPr>
  </w:style>
  <w:style w:type="paragraph" w:customStyle="1" w:styleId="NormalVerdana">
    <w:name w:val="Normal + Verdana"/>
    <w:basedOn w:val="Normal"/>
    <w:rsid w:val="00C651C5"/>
    <w:rPr>
      <w:rFonts w:ascii="Verdana" w:hAnsi="Verdana"/>
      <w:b/>
      <w:bCs/>
      <w:sz w:val="24"/>
      <w:szCs w:val="24"/>
    </w:rPr>
  </w:style>
  <w:style w:type="paragraph" w:customStyle="1" w:styleId="Ttulo1Verdana">
    <w:name w:val="Título 1 + Verdana"/>
    <w:aliases w:val="12 pt,Depois de:  0 pt + À esquerda:  0,63 cm,Primeira li..."/>
    <w:basedOn w:val="NormalVerdana"/>
    <w:rsid w:val="00C651C5"/>
  </w:style>
  <w:style w:type="paragraph" w:customStyle="1" w:styleId="Descrio">
    <w:name w:val="Descrição"/>
    <w:basedOn w:val="Normal"/>
    <w:rsid w:val="00C1191A"/>
    <w:pPr>
      <w:widowControl/>
      <w:autoSpaceDE/>
      <w:autoSpaceDN/>
      <w:spacing w:before="60" w:after="60" w:line="240" w:lineRule="auto"/>
      <w:ind w:left="567"/>
      <w:jc w:val="both"/>
    </w:pPr>
    <w:rPr>
      <w:rFonts w:ascii="Verdana" w:hAnsi="Verdana"/>
      <w:snapToGrid/>
      <w:szCs w:val="24"/>
      <w:lang w:eastAsia="pt-BR"/>
    </w:rPr>
  </w:style>
  <w:style w:type="paragraph" w:customStyle="1" w:styleId="PassodoFluxoBsico">
    <w:name w:val="Passo do Fluxo Básico"/>
    <w:basedOn w:val="Descrio"/>
    <w:rsid w:val="00C1191A"/>
    <w:pPr>
      <w:numPr>
        <w:numId w:val="5"/>
      </w:numPr>
      <w:tabs>
        <w:tab w:val="clear" w:pos="1287"/>
      </w:tabs>
      <w:ind w:left="900"/>
    </w:pPr>
  </w:style>
  <w:style w:type="paragraph" w:customStyle="1" w:styleId="Numeraoidentada">
    <w:name w:val="Numeração identada"/>
    <w:basedOn w:val="Normal"/>
    <w:next w:val="Normal"/>
    <w:rsid w:val="003943E4"/>
    <w:pPr>
      <w:widowControl/>
      <w:numPr>
        <w:numId w:val="6"/>
      </w:numPr>
      <w:autoSpaceDE/>
      <w:autoSpaceDN/>
      <w:spacing w:before="60" w:after="60" w:line="240" w:lineRule="auto"/>
      <w:jc w:val="both"/>
    </w:pPr>
    <w:rPr>
      <w:rFonts w:ascii="Verdana" w:hAnsi="Verdana"/>
      <w:snapToGrid/>
      <w:szCs w:val="24"/>
      <w:lang w:eastAsia="pt-BR"/>
    </w:rPr>
  </w:style>
  <w:style w:type="paragraph" w:customStyle="1" w:styleId="NormalIdentado">
    <w:name w:val="Normal Identado"/>
    <w:basedOn w:val="Normal"/>
    <w:next w:val="Numeraoidentada"/>
    <w:rsid w:val="00A17B09"/>
    <w:pPr>
      <w:widowControl/>
      <w:autoSpaceDE/>
      <w:autoSpaceDN/>
      <w:spacing w:before="60" w:after="60" w:line="240" w:lineRule="auto"/>
      <w:ind w:left="567"/>
      <w:jc w:val="both"/>
    </w:pPr>
    <w:rPr>
      <w:rFonts w:ascii="Verdana" w:hAnsi="Verdana"/>
      <w:snapToGrid/>
      <w:szCs w:val="24"/>
      <w:lang w:eastAsia="pt-BR"/>
    </w:rPr>
  </w:style>
  <w:style w:type="character" w:styleId="HiperlinkVisitado">
    <w:name w:val="FollowedHyperlink"/>
    <w:rsid w:val="008E17DE"/>
    <w:rPr>
      <w:color w:val="800080"/>
      <w:u w:val="single"/>
    </w:rPr>
  </w:style>
  <w:style w:type="table" w:customStyle="1" w:styleId="Estilo1">
    <w:name w:val="Estilo1"/>
    <w:basedOn w:val="Tabelanormal"/>
    <w:uiPriority w:val="99"/>
    <w:rsid w:val="0010367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1">
    <w:name w:val="Medium Grid 3 Accent 1"/>
    <w:basedOn w:val="Tabelanormal"/>
    <w:uiPriority w:val="69"/>
    <w:rsid w:val="00103676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Ttulo1Char">
    <w:name w:val="Título 1 Char"/>
    <w:basedOn w:val="Fontepargpadro"/>
    <w:link w:val="Ttulo1"/>
    <w:rsid w:val="0057495C"/>
    <w:rPr>
      <w:rFonts w:ascii="Tahoma" w:hAnsi="Tahoma"/>
      <w:b/>
      <w:bCs/>
      <w:snapToGrid w:val="0"/>
      <w:sz w:val="28"/>
      <w:lang w:eastAsia="en-US"/>
    </w:rPr>
  </w:style>
  <w:style w:type="paragraph" w:styleId="PargrafodaLista">
    <w:name w:val="List Paragraph"/>
    <w:basedOn w:val="Normal"/>
    <w:uiPriority w:val="34"/>
    <w:qFormat/>
    <w:rsid w:val="002C565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119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staMdia2-nfase1">
    <w:name w:val="Medium List 2 Accent 1"/>
    <w:basedOn w:val="Tabelanormal"/>
    <w:uiPriority w:val="66"/>
    <w:rsid w:val="00F95B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F95B9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AE3C3F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Eletrobras\NovosProjetos\AFC\trunk\1%20-%20Levantamento\1.2%20-%20Especifica&#231;&#227;o%20Funcional\Entregaveis\GVALERIA\DCU_Descricao%20de%20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BE6A3B-EDD2-4458-84F9-8896F22E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DCU_Descricao de Casos de Uso.dot</Template>
  <TotalTime>207</TotalTime>
  <Pages>1</Pages>
  <Words>987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Funcional</vt:lpstr>
    </vt:vector>
  </TitlesOfParts>
  <Manager>Marcos Correa</Manager>
  <Company>Marinha do Brasil</Company>
  <LinksUpToDate>false</LinksUpToDate>
  <CharactersWithSpaces>6305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TREMN - CRM </dc:title>
  <dc:subject>Plano de Trabalho</dc:subject>
  <dc:creator>Vitor Figueiredo</dc:creator>
  <cp:lastModifiedBy>Solkam</cp:lastModifiedBy>
  <cp:revision>10</cp:revision>
  <cp:lastPrinted>2014-01-06T15:56:00Z</cp:lastPrinted>
  <dcterms:created xsi:type="dcterms:W3CDTF">2014-05-02T20:25:00Z</dcterms:created>
  <dcterms:modified xsi:type="dcterms:W3CDTF">2014-12-06T05:21:00Z</dcterms:modified>
  <cp:category>Sistema Web Java</cp:category>
  <cp:contentStatus>EmDesenvolvimento</cp:contentStatus>
  <cp:version>0</cp:version>
</cp:coreProperties>
</file>